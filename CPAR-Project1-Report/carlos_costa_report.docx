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EB" w:rsidRPr="00D40C8C" w:rsidRDefault="00E071EB" w:rsidP="00E071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40C8C">
        <w:rPr>
          <w:rFonts w:ascii="Arial" w:eastAsia="Times New Roman" w:hAnsi="Arial" w:cs="Arial"/>
          <w:b/>
          <w:bCs/>
          <w:i/>
          <w:iCs/>
          <w:color w:val="434343"/>
          <w:sz w:val="24"/>
          <w:szCs w:val="24"/>
          <w:shd w:val="clear" w:color="auto" w:fill="FFFFFF"/>
          <w:lang w:eastAsia="pt-PT"/>
        </w:rPr>
        <w:t>Faculdade de Engenharia da Universidade do Porto</w:t>
      </w:r>
    </w:p>
    <w:p w:rsidR="00E071EB" w:rsidRPr="00323A51" w:rsidRDefault="0056276B" w:rsidP="00E071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>
        <w:rPr>
          <w:rFonts w:ascii="Arial" w:eastAsia="Times New Roman" w:hAnsi="Arial" w:cs="Arial"/>
          <w:b/>
          <w:bCs/>
          <w:i/>
          <w:iCs/>
          <w:color w:val="434343"/>
          <w:sz w:val="24"/>
          <w:szCs w:val="24"/>
          <w:shd w:val="clear" w:color="auto" w:fill="FFFFFF"/>
          <w:lang w:eastAsia="pt-PT"/>
        </w:rPr>
        <w:t>Computaç</w:t>
      </w:r>
      <w:r w:rsidR="00323A51">
        <w:rPr>
          <w:rFonts w:ascii="Arial" w:eastAsia="Times New Roman" w:hAnsi="Arial" w:cs="Arial"/>
          <w:b/>
          <w:bCs/>
          <w:i/>
          <w:iCs/>
          <w:color w:val="434343"/>
          <w:sz w:val="24"/>
          <w:szCs w:val="24"/>
          <w:shd w:val="clear" w:color="auto" w:fill="FFFFFF"/>
          <w:lang w:eastAsia="pt-PT"/>
        </w:rPr>
        <w:t xml:space="preserve">ão </w:t>
      </w:r>
      <w:proofErr w:type="spellStart"/>
      <w:r w:rsidR="00323A51" w:rsidRPr="00C60852">
        <w:rPr>
          <w:rFonts w:ascii="Arial" w:eastAsia="Times New Roman" w:hAnsi="Arial" w:cs="Arial"/>
          <w:b/>
          <w:bCs/>
          <w:i/>
          <w:iCs/>
          <w:color w:val="434343"/>
          <w:sz w:val="24"/>
          <w:szCs w:val="24"/>
          <w:shd w:val="clear" w:color="auto" w:fill="FFFFFF"/>
          <w:lang w:eastAsia="pt-PT"/>
        </w:rPr>
        <w:t>P</w:t>
      </w:r>
      <w:r w:rsidRPr="00C60852">
        <w:rPr>
          <w:rFonts w:ascii="Arial" w:eastAsia="Times New Roman" w:hAnsi="Arial" w:cs="Arial"/>
          <w:b/>
          <w:bCs/>
          <w:i/>
          <w:iCs/>
          <w:color w:val="434343"/>
          <w:sz w:val="24"/>
          <w:szCs w:val="24"/>
          <w:shd w:val="clear" w:color="auto" w:fill="FFFFFF"/>
          <w:lang w:eastAsia="pt-PT"/>
        </w:rPr>
        <w:t>ararela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434343"/>
          <w:sz w:val="24"/>
          <w:szCs w:val="24"/>
          <w:shd w:val="clear" w:color="auto" w:fill="FFFFFF"/>
          <w:lang w:eastAsia="pt-PT"/>
        </w:rPr>
        <w:t xml:space="preserve"> </w:t>
      </w:r>
      <w:r w:rsidR="00E071EB" w:rsidRPr="00D40C8C">
        <w:rPr>
          <w:rFonts w:ascii="Arial" w:eastAsia="Times New Roman" w:hAnsi="Arial" w:cs="Arial"/>
          <w:b/>
          <w:bCs/>
          <w:i/>
          <w:iCs/>
          <w:color w:val="434343"/>
          <w:sz w:val="24"/>
          <w:szCs w:val="24"/>
          <w:shd w:val="clear" w:color="auto" w:fill="FFFFFF"/>
          <w:lang w:eastAsia="pt-PT"/>
        </w:rPr>
        <w:t>- 4º ano MIEIC</w:t>
      </w:r>
      <w:r w:rsidR="00323A51">
        <w:rPr>
          <w:rFonts w:ascii="Arial" w:eastAsia="Times New Roman" w:hAnsi="Arial" w:cs="Arial"/>
          <w:b/>
          <w:bCs/>
          <w:i/>
          <w:iCs/>
          <w:color w:val="434343"/>
          <w:sz w:val="24"/>
          <w:szCs w:val="24"/>
          <w:shd w:val="clear" w:color="auto" w:fill="FFFFFF"/>
          <w:lang w:eastAsia="pt-PT"/>
        </w:rPr>
        <w:t xml:space="preserve"> – 2012/2013</w:t>
      </w:r>
    </w:p>
    <w:p w:rsidR="0056276B" w:rsidRDefault="00B90595" w:rsidP="00E071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</w:p>
    <w:p w:rsidR="00B90595" w:rsidRDefault="00B90595" w:rsidP="00E071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B90595" w:rsidRDefault="00B90595" w:rsidP="00E071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56276B" w:rsidRDefault="0056276B" w:rsidP="00E071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56276B" w:rsidRDefault="0056276B" w:rsidP="00E071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E071EB" w:rsidRPr="00B90595" w:rsidRDefault="00E071EB" w:rsidP="00B905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40C8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="00B905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B649B" wp14:editId="1A5F75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0595" w:rsidRPr="00B90595" w:rsidRDefault="00B90595" w:rsidP="00B90595">
                            <w:pPr>
                              <w:spacing w:after="0" w:line="240" w:lineRule="auto"/>
                              <w:jc w:val="center"/>
                              <w:rPr>
                                <w:rFonts w:ascii="Algerian" w:eastAsia="Times New Roman" w:hAnsi="Algerian" w:cs="Times New Roman"/>
                                <w:color w:val="000000"/>
                                <w:sz w:val="72"/>
                                <w:szCs w:val="72"/>
                                <w:shd w:val="clear" w:color="auto" w:fill="FFFFF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90595">
                              <w:rPr>
                                <w:rFonts w:ascii="Algerian" w:eastAsia="Times New Roman" w:hAnsi="Algerian" w:cs="Times New Roman"/>
                                <w:color w:val="000000"/>
                                <w:sz w:val="72"/>
                                <w:szCs w:val="72"/>
                                <w:shd w:val="clear" w:color="auto" w:fill="FFFFFF"/>
                                <w:lang w:eastAsia="pt-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Multiplicação de matrizes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B649B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I2KQIAAFs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e2b+8A&#10;5QW7c9BxxFu+VVjBjvnwzBySAqtGoocnPGQNTUGhlyipwP38mz3GI1bopaRBkhXU4BZQUn83iOHd&#10;ZDaLnEzK7PN8ioq79RxuPeakN4AsnuBCWZ7EGB/qQZQO9Ctuwzq+iS5mOL5c0DCIm9ARH7eJi/U6&#10;BSELLQs7s7c8po4DjNN9aV+Zsz0EkQePMJCR5e+Q6GLjTW/Xp4B4JJjieLuZIrxRQQYnoPttiyty&#10;q6eot3/C6hc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P8NkjYpAgAAWw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B90595" w:rsidRPr="00B90595" w:rsidRDefault="00B90595" w:rsidP="00B90595">
                      <w:pPr>
                        <w:spacing w:after="0" w:line="240" w:lineRule="auto"/>
                        <w:jc w:val="center"/>
                        <w:rPr>
                          <w:rFonts w:ascii="Algerian" w:eastAsia="Times New Roman" w:hAnsi="Algerian" w:cs="Times New Roman"/>
                          <w:color w:val="000000"/>
                          <w:sz w:val="72"/>
                          <w:szCs w:val="72"/>
                          <w:shd w:val="clear" w:color="auto" w:fill="FFFFF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90595">
                        <w:rPr>
                          <w:rFonts w:ascii="Algerian" w:eastAsia="Times New Roman" w:hAnsi="Algerian" w:cs="Times New Roman"/>
                          <w:color w:val="000000"/>
                          <w:sz w:val="72"/>
                          <w:szCs w:val="72"/>
                          <w:shd w:val="clear" w:color="auto" w:fill="FFFFFF"/>
                          <w:lang w:eastAsia="pt-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Multiplicação de matrizes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276B" w:rsidRPr="00D40C8C" w:rsidRDefault="0056276B" w:rsidP="00E071EB">
      <w:pPr>
        <w:spacing w:after="0" w:line="240" w:lineRule="auto"/>
        <w:jc w:val="center"/>
        <w:rPr>
          <w:rFonts w:ascii="Algerian" w:eastAsia="Times New Roman" w:hAnsi="Algerian" w:cs="Times New Roman"/>
          <w:color w:val="000000"/>
          <w:sz w:val="27"/>
          <w:szCs w:val="27"/>
          <w:lang w:eastAsia="pt-PT"/>
        </w:rPr>
      </w:pPr>
    </w:p>
    <w:p w:rsidR="00E071EB" w:rsidRPr="00D40C8C" w:rsidRDefault="00E071EB" w:rsidP="00562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40C8C">
        <w:rPr>
          <w:rFonts w:ascii="Trebuchet MS" w:eastAsia="Times New Roman" w:hAnsi="Trebuchet MS" w:cs="Times New Roman"/>
          <w:i/>
          <w:iCs/>
          <w:color w:val="666666"/>
          <w:sz w:val="36"/>
          <w:szCs w:val="36"/>
          <w:shd w:val="clear" w:color="auto" w:fill="FFFFFF"/>
          <w:lang w:eastAsia="pt-PT"/>
        </w:rPr>
        <w:t>Projeto 1</w:t>
      </w:r>
      <w:r w:rsidRPr="00D40C8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</w:p>
    <w:p w:rsidR="00E071EB" w:rsidRPr="00D40C8C" w:rsidRDefault="00E071EB" w:rsidP="00E071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40C8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02/04/2013</w:t>
      </w:r>
    </w:p>
    <w:p w:rsidR="00B90595" w:rsidRDefault="00E071EB" w:rsidP="00E071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D40C8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Pr="00D40C8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Pr="00D40C8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="00B90595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="00B90595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="00B90595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="00B90595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="00B90595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="00B90595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="00B90595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</w:p>
    <w:p w:rsidR="00B90595" w:rsidRPr="00D40C8C" w:rsidRDefault="00B90595" w:rsidP="00E071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</w:p>
    <w:p w:rsidR="00E071EB" w:rsidRDefault="00E071EB" w:rsidP="00E071EB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  <w:lang w:eastAsia="pt-PT"/>
        </w:rPr>
      </w:pPr>
      <w:r w:rsidRPr="00D40C8C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  <w:lang w:eastAsia="pt-PT"/>
        </w:rPr>
        <w:t>Carlos Miguel Correia da Costa</w:t>
      </w:r>
    </w:p>
    <w:p w:rsidR="00B90595" w:rsidRPr="00D40C8C" w:rsidRDefault="00727A3D" w:rsidP="00E071EB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  <w:lang w:eastAsia="pt-PT"/>
        </w:rPr>
      </w:pPr>
      <w:hyperlink r:id="rId9" w:history="1">
        <w:r w:rsidR="00B90595" w:rsidRPr="00D40C8C">
          <w:rPr>
            <w:rStyle w:val="Forte"/>
          </w:rPr>
          <w:t>ei09097@fe.up.pt</w:t>
        </w:r>
      </w:hyperlink>
      <w:r w:rsidR="00B90595" w:rsidRPr="00D40C8C">
        <w:rPr>
          <w:rStyle w:val="Forte"/>
        </w:rPr>
        <w:t xml:space="preserve"> / Carlos.costa@fe.up.pt</w:t>
      </w:r>
    </w:p>
    <w:p w:rsidR="00E071EB" w:rsidRPr="00B90595" w:rsidRDefault="00E071EB" w:rsidP="00B90595">
      <w:pPr>
        <w:spacing w:after="0" w:line="240" w:lineRule="auto"/>
        <w:jc w:val="center"/>
        <w:rPr>
          <w:rStyle w:val="Forte"/>
          <w:rFonts w:ascii="Arial" w:eastAsia="Times New Roman" w:hAnsi="Arial" w:cs="Arial"/>
          <w:color w:val="666666"/>
          <w:sz w:val="23"/>
          <w:szCs w:val="23"/>
          <w:shd w:val="clear" w:color="auto" w:fill="FFFFFF"/>
          <w:lang w:eastAsia="pt-PT"/>
        </w:rPr>
      </w:pPr>
      <w:r w:rsidRPr="00D40C8C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  <w:lang w:eastAsia="pt-PT"/>
        </w:rPr>
        <w:t>200903044</w:t>
      </w:r>
      <w:r w:rsidRPr="00D40C8C">
        <w:rPr>
          <w:rStyle w:val="Forte"/>
        </w:rPr>
        <w:br w:type="page"/>
      </w:r>
    </w:p>
    <w:p w:rsidR="001A2724" w:rsidRPr="00D40C8C" w:rsidRDefault="00E071EB">
      <w:pPr>
        <w:pStyle w:val="Ttulo"/>
      </w:pPr>
      <w:r w:rsidRPr="00D40C8C">
        <w:lastRenderedPageBreak/>
        <w:t>Descrição do projeto</w:t>
      </w:r>
    </w:p>
    <w:p w:rsidR="001A2724" w:rsidRPr="00D40C8C" w:rsidRDefault="00E071EB" w:rsidP="005638C8">
      <w:pPr>
        <w:pStyle w:val="Cabealho1"/>
      </w:pPr>
      <w:r w:rsidRPr="00D40C8C">
        <w:t>Contextualização</w:t>
      </w:r>
    </w:p>
    <w:p w:rsidR="00E071EB" w:rsidRPr="00D40C8C" w:rsidRDefault="001D7675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O presente projeto tem como objetivo comp</w:t>
      </w:r>
      <w:r w:rsidR="00EB4745" w:rsidRPr="00D40C8C">
        <w:rPr>
          <w:rStyle w:val="Forte"/>
        </w:rPr>
        <w:t>a</w:t>
      </w:r>
      <w:r w:rsidRPr="00D40C8C">
        <w:rPr>
          <w:rStyle w:val="Forte"/>
        </w:rPr>
        <w:t>rar a implementação de uma mesma funcionalidade usando estratégias de programação diferentes, de forma a salientar que a forma de aumentar a eficiên</w:t>
      </w:r>
      <w:r w:rsidR="00EB4745" w:rsidRPr="00D40C8C">
        <w:rPr>
          <w:rStyle w:val="Forte"/>
        </w:rPr>
        <w:t xml:space="preserve">cia e rapidez de um sistema </w:t>
      </w:r>
      <w:r w:rsidRPr="00D40C8C">
        <w:rPr>
          <w:rStyle w:val="Forte"/>
        </w:rPr>
        <w:t>começa sempre pelo conhecimento da pla</w:t>
      </w:r>
      <w:r w:rsidR="00EB4745" w:rsidRPr="00D40C8C">
        <w:rPr>
          <w:rStyle w:val="Forte"/>
        </w:rPr>
        <w:t>taforma onde este</w:t>
      </w:r>
      <w:r w:rsidRPr="00D40C8C">
        <w:rPr>
          <w:rStyle w:val="Forte"/>
        </w:rPr>
        <w:t xml:space="preserve"> irá correr, </w:t>
      </w:r>
      <w:r w:rsidR="00EB4745" w:rsidRPr="00D40C8C">
        <w:rPr>
          <w:rStyle w:val="Forte"/>
        </w:rPr>
        <w:t xml:space="preserve">e só depois é que se </w:t>
      </w:r>
      <w:r w:rsidR="005638C8">
        <w:rPr>
          <w:rStyle w:val="Forte"/>
        </w:rPr>
        <w:t>deverá ponderar a</w:t>
      </w:r>
      <w:r w:rsidR="00EB4745" w:rsidRPr="00D40C8C">
        <w:rPr>
          <w:rStyle w:val="Forte"/>
        </w:rPr>
        <w:t xml:space="preserve"> paralelização do código para tirar total partido dos processadores </w:t>
      </w:r>
      <w:proofErr w:type="spellStart"/>
      <w:r w:rsidR="00EB4745" w:rsidRPr="00D40C8C">
        <w:rPr>
          <w:rStyle w:val="Forte"/>
        </w:rPr>
        <w:t>multicore</w:t>
      </w:r>
      <w:proofErr w:type="spellEnd"/>
      <w:r w:rsidR="00EB4745" w:rsidRPr="00D40C8C">
        <w:rPr>
          <w:rStyle w:val="Forte"/>
        </w:rPr>
        <w:t xml:space="preserve"> existentes.</w:t>
      </w:r>
    </w:p>
    <w:p w:rsidR="005875B1" w:rsidRPr="00D40C8C" w:rsidRDefault="005875B1">
      <w:pPr>
        <w:rPr>
          <w:sz w:val="24"/>
          <w:szCs w:val="24"/>
        </w:rPr>
      </w:pPr>
    </w:p>
    <w:p w:rsidR="005875B1" w:rsidRPr="00D40C8C" w:rsidRDefault="005875B1" w:rsidP="005638C8">
      <w:pPr>
        <w:pStyle w:val="Cabealho1"/>
      </w:pPr>
      <w:r w:rsidRPr="00D40C8C">
        <w:t>Descrição do projeto</w:t>
      </w:r>
    </w:p>
    <w:p w:rsidR="005875B1" w:rsidRPr="00D40C8C" w:rsidRDefault="005875B1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O projeto consiste em implementar algoritmos de multiplicação de matrizes de forma a tirar partido da cache dos process</w:t>
      </w:r>
      <w:r w:rsidR="00AE460C" w:rsidRPr="00D40C8C">
        <w:rPr>
          <w:rStyle w:val="Forte"/>
        </w:rPr>
        <w:t>ad</w:t>
      </w:r>
      <w:r w:rsidRPr="00D40C8C">
        <w:rPr>
          <w:rStyle w:val="Forte"/>
        </w:rPr>
        <w:t>ores para acelerar o processo</w:t>
      </w:r>
      <w:r w:rsidR="002C230D" w:rsidRPr="00D40C8C">
        <w:rPr>
          <w:rStyle w:val="Forte"/>
        </w:rPr>
        <w:t xml:space="preserve"> dos </w:t>
      </w:r>
      <w:r w:rsidR="00AE460C" w:rsidRPr="00D40C8C">
        <w:rPr>
          <w:rStyle w:val="Forte"/>
        </w:rPr>
        <w:t>cálculos</w:t>
      </w:r>
      <w:r w:rsidR="002C230D" w:rsidRPr="00D40C8C">
        <w:rPr>
          <w:rStyle w:val="Forte"/>
        </w:rPr>
        <w:t xml:space="preserve"> matemáticos </w:t>
      </w:r>
      <w:r w:rsidR="00AE460C" w:rsidRPr="00D40C8C">
        <w:rPr>
          <w:rStyle w:val="Forte"/>
        </w:rPr>
        <w:t>envolvidos</w:t>
      </w:r>
      <w:r w:rsidRPr="00D40C8C">
        <w:rPr>
          <w:rStyle w:val="Forte"/>
        </w:rPr>
        <w:t>.</w:t>
      </w:r>
    </w:p>
    <w:p w:rsidR="00662B6B" w:rsidRPr="00D40C8C" w:rsidRDefault="00662B6B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Para tal foram implementados 3 algoritmos diferentes.</w:t>
      </w:r>
    </w:p>
    <w:p w:rsidR="00114BD8" w:rsidRPr="00D40C8C" w:rsidRDefault="00662B6B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U</w:t>
      </w:r>
      <w:r w:rsidR="005875B1" w:rsidRPr="00D40C8C">
        <w:rPr>
          <w:rStyle w:val="Forte"/>
        </w:rPr>
        <w:t xml:space="preserve">m algoritmo simples, para </w:t>
      </w:r>
      <w:r w:rsidRPr="00D40C8C">
        <w:rPr>
          <w:rStyle w:val="Forte"/>
        </w:rPr>
        <w:t>servir</w:t>
      </w:r>
      <w:r w:rsidR="005875B1" w:rsidRPr="00D40C8C">
        <w:rPr>
          <w:rStyle w:val="Forte"/>
        </w:rPr>
        <w:t xml:space="preserve"> como referência, e </w:t>
      </w:r>
      <w:r w:rsidRPr="00D40C8C">
        <w:rPr>
          <w:rStyle w:val="Forte"/>
        </w:rPr>
        <w:t>2 outros que tiram</w:t>
      </w:r>
      <w:r w:rsidR="00AE460C" w:rsidRPr="00D40C8C">
        <w:rPr>
          <w:rStyle w:val="Forte"/>
        </w:rPr>
        <w:t xml:space="preserve"> partido da</w:t>
      </w:r>
      <w:r w:rsidR="005875B1" w:rsidRPr="00D40C8C">
        <w:rPr>
          <w:rStyle w:val="Forte"/>
        </w:rPr>
        <w:t xml:space="preserve"> forma como o sistema operativo usa a cache para aumentar o seu desempenho, </w:t>
      </w:r>
      <w:r w:rsidRPr="00D40C8C">
        <w:rPr>
          <w:rStyle w:val="Forte"/>
        </w:rPr>
        <w:t>(</w:t>
      </w:r>
      <w:r w:rsidR="005875B1" w:rsidRPr="00D40C8C">
        <w:rPr>
          <w:rStyle w:val="Forte"/>
        </w:rPr>
        <w:t>ao evitar</w:t>
      </w:r>
      <w:r w:rsidR="00FF6659" w:rsidRPr="00D40C8C">
        <w:rPr>
          <w:rStyle w:val="Forte"/>
        </w:rPr>
        <w:t xml:space="preserve"> o cons</w:t>
      </w:r>
      <w:r w:rsidRPr="00D40C8C">
        <w:rPr>
          <w:rStyle w:val="Forte"/>
        </w:rPr>
        <w:t>tante uso da memória principal / RAM</w:t>
      </w:r>
      <w:r w:rsidR="00FF6659" w:rsidRPr="00D40C8C">
        <w:rPr>
          <w:rStyle w:val="Forte"/>
        </w:rPr>
        <w:t>, que é consideravelmente mais lenta que a cache dos processadores</w:t>
      </w:r>
      <w:r w:rsidRPr="00D40C8C">
        <w:rPr>
          <w:rStyle w:val="Forte"/>
        </w:rPr>
        <w:t>)</w:t>
      </w:r>
      <w:r w:rsidR="00FF6659" w:rsidRPr="00D40C8C">
        <w:rPr>
          <w:rStyle w:val="Forte"/>
        </w:rPr>
        <w:t>.</w:t>
      </w:r>
    </w:p>
    <w:p w:rsidR="005961D3" w:rsidRPr="00D40C8C" w:rsidRDefault="005961D3" w:rsidP="00FF6659">
      <w:pPr>
        <w:jc w:val="both"/>
        <w:rPr>
          <w:rStyle w:val="Forte"/>
        </w:rPr>
      </w:pPr>
      <w:r w:rsidRPr="00D40C8C">
        <w:rPr>
          <w:rStyle w:val="Forte"/>
        </w:rPr>
        <w:br w:type="page"/>
      </w:r>
    </w:p>
    <w:p w:rsidR="003A42F1" w:rsidRDefault="005961D3" w:rsidP="005961D3">
      <w:pPr>
        <w:pStyle w:val="Ttulo"/>
      </w:pPr>
      <w:r w:rsidRPr="00D40C8C">
        <w:lastRenderedPageBreak/>
        <w:t>Algoritmos</w:t>
      </w:r>
    </w:p>
    <w:p w:rsidR="0074675E" w:rsidRPr="0074675E" w:rsidRDefault="0074675E" w:rsidP="0074675E"/>
    <w:p w:rsidR="008D6B6B" w:rsidRPr="005638C8" w:rsidRDefault="008D6B6B" w:rsidP="005638C8">
      <w:pPr>
        <w:pStyle w:val="Cabealho1"/>
      </w:pPr>
      <w:r w:rsidRPr="005638C8">
        <w:t>A1. Algoritmo simples</w:t>
      </w:r>
    </w:p>
    <w:p w:rsidR="008D6B6B" w:rsidRPr="00D40C8C" w:rsidRDefault="008D6B6B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O primeiro algoritmo</w:t>
      </w:r>
      <w:r w:rsidR="005638C8">
        <w:rPr>
          <w:rStyle w:val="Forte"/>
        </w:rPr>
        <w:t xml:space="preserve"> implementado</w:t>
      </w:r>
      <w:r w:rsidR="004A0642" w:rsidRPr="00D40C8C">
        <w:rPr>
          <w:rStyle w:val="Forte"/>
        </w:rPr>
        <w:t xml:space="preserve"> funciona da forma tradicional que se costuma usar quando se multiplica</w:t>
      </w:r>
      <w:r w:rsidR="005638C8">
        <w:rPr>
          <w:rStyle w:val="Forte"/>
        </w:rPr>
        <w:t>m</w:t>
      </w:r>
      <w:r w:rsidR="004A0642" w:rsidRPr="00D40C8C">
        <w:rPr>
          <w:rStyle w:val="Forte"/>
        </w:rPr>
        <w:t xml:space="preserve"> matrizes sem recurso a sistemas computacionais. Ou seja, c</w:t>
      </w:r>
      <w:r w:rsidR="005638C8">
        <w:rPr>
          <w:rStyle w:val="Forte"/>
        </w:rPr>
        <w:t>ada elemento da matriz final</w:t>
      </w:r>
      <w:r w:rsidR="004A0642" w:rsidRPr="00D40C8C">
        <w:rPr>
          <w:rStyle w:val="Forte"/>
        </w:rPr>
        <w:t xml:space="preserve"> é obti</w:t>
      </w:r>
      <w:r w:rsidR="00662B6B" w:rsidRPr="00D40C8C">
        <w:rPr>
          <w:rStyle w:val="Forte"/>
        </w:rPr>
        <w:t xml:space="preserve">do pelo produto interno entre </w:t>
      </w:r>
      <w:r w:rsidR="004A0642" w:rsidRPr="00D40C8C">
        <w:rPr>
          <w:rStyle w:val="Forte"/>
        </w:rPr>
        <w:t>cada linha da matri</w:t>
      </w:r>
      <w:r w:rsidR="00662B6B" w:rsidRPr="00D40C8C">
        <w:rPr>
          <w:rStyle w:val="Forte"/>
        </w:rPr>
        <w:t>z da esquerda em conjunto com a respetiva</w:t>
      </w:r>
      <w:r w:rsidR="004A0642" w:rsidRPr="00D40C8C">
        <w:rPr>
          <w:rStyle w:val="Forte"/>
        </w:rPr>
        <w:t xml:space="preserve"> col</w:t>
      </w:r>
      <w:r w:rsidR="00662B6B" w:rsidRPr="00D40C8C">
        <w:rPr>
          <w:rStyle w:val="Forte"/>
        </w:rPr>
        <w:t>una</w:t>
      </w:r>
      <w:r w:rsidR="004A0642" w:rsidRPr="00D40C8C">
        <w:rPr>
          <w:rStyle w:val="Forte"/>
        </w:rPr>
        <w:t xml:space="preserve"> da matriz da direita.</w:t>
      </w:r>
    </w:p>
    <w:p w:rsidR="004A0642" w:rsidRPr="005638C8" w:rsidRDefault="004A0642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 xml:space="preserve">Esta implementação serve apenas como comparativo para os restantes algoritmos dado que não tira partido dos princípios de localidade usados pelos sistemas operativos </w:t>
      </w:r>
      <w:r w:rsidR="00662B6B" w:rsidRPr="00D40C8C">
        <w:rPr>
          <w:rStyle w:val="Forte"/>
        </w:rPr>
        <w:t xml:space="preserve">recentes e tenta </w:t>
      </w:r>
      <w:r w:rsidR="005638C8">
        <w:rPr>
          <w:rStyle w:val="Forte"/>
        </w:rPr>
        <w:t xml:space="preserve">por outro lado, </w:t>
      </w:r>
      <w:r w:rsidR="00662B6B" w:rsidRPr="00D40C8C">
        <w:rPr>
          <w:rStyle w:val="Forte"/>
        </w:rPr>
        <w:t>carate</w:t>
      </w:r>
      <w:r w:rsidR="005638C8">
        <w:rPr>
          <w:rStyle w:val="Forte"/>
        </w:rPr>
        <w:t xml:space="preserve">rizar uma implementação simples, mas também um pouco </w:t>
      </w:r>
      <w:r w:rsidR="005638C8" w:rsidRPr="005638C8">
        <w:rPr>
          <w:rStyle w:val="Forte"/>
          <w:i/>
        </w:rPr>
        <w:t>naïve</w:t>
      </w:r>
      <w:r w:rsidR="005638C8">
        <w:rPr>
          <w:rStyle w:val="Forte"/>
        </w:rPr>
        <w:t>.</w:t>
      </w:r>
    </w:p>
    <w:p w:rsidR="004A0642" w:rsidRPr="00D40C8C" w:rsidRDefault="004A0642" w:rsidP="008D6B6B">
      <w:pPr>
        <w:rPr>
          <w:rStyle w:val="Forte"/>
        </w:rPr>
      </w:pPr>
    </w:p>
    <w:p w:rsidR="004A0642" w:rsidRPr="00D40C8C" w:rsidRDefault="004A0642" w:rsidP="005638C8">
      <w:pPr>
        <w:pStyle w:val="Cabealho1"/>
        <w:rPr>
          <w:rStyle w:val="Forte"/>
        </w:rPr>
      </w:pPr>
      <w:r w:rsidRPr="005638C8">
        <w:rPr>
          <w:rStyle w:val="Forte"/>
          <w:sz w:val="28"/>
        </w:rPr>
        <w:t>A2. Algoritmo</w:t>
      </w:r>
      <w:r w:rsidR="00D1296F" w:rsidRPr="005638C8">
        <w:rPr>
          <w:rStyle w:val="Forte"/>
          <w:sz w:val="28"/>
        </w:rPr>
        <w:t xml:space="preserve"> </w:t>
      </w:r>
      <w:r w:rsidR="005B3678" w:rsidRPr="005638C8">
        <w:rPr>
          <w:rStyle w:val="Forte"/>
          <w:sz w:val="28"/>
        </w:rPr>
        <w:t>de multiplicação das matrizes por linhas</w:t>
      </w:r>
    </w:p>
    <w:p w:rsidR="005B3678" w:rsidRPr="00D40C8C" w:rsidRDefault="005B3678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O segundo</w:t>
      </w:r>
      <w:r w:rsidR="00662B6B" w:rsidRPr="00D40C8C">
        <w:rPr>
          <w:rStyle w:val="Forte"/>
        </w:rPr>
        <w:t xml:space="preserve"> algoritmo tira</w:t>
      </w:r>
      <w:r w:rsidR="000528CC" w:rsidRPr="00D40C8C">
        <w:rPr>
          <w:rStyle w:val="Forte"/>
        </w:rPr>
        <w:t xml:space="preserve"> partido da cache </w:t>
      </w:r>
      <w:r w:rsidR="00662B6B" w:rsidRPr="00D40C8C">
        <w:rPr>
          <w:rStyle w:val="Forte"/>
        </w:rPr>
        <w:t xml:space="preserve">ao </w:t>
      </w:r>
      <w:r w:rsidR="000528CC" w:rsidRPr="00D40C8C">
        <w:rPr>
          <w:rStyle w:val="Forte"/>
        </w:rPr>
        <w:t>agr</w:t>
      </w:r>
      <w:r w:rsidR="00662B6B" w:rsidRPr="00D40C8C">
        <w:rPr>
          <w:rStyle w:val="Forte"/>
        </w:rPr>
        <w:t xml:space="preserve">upar </w:t>
      </w:r>
      <w:r w:rsidR="00393D58">
        <w:rPr>
          <w:rStyle w:val="Forte"/>
        </w:rPr>
        <w:t>os cálculos das variáveis que são repetidamente usadas.</w:t>
      </w:r>
    </w:p>
    <w:p w:rsidR="000528CC" w:rsidRPr="00D40C8C" w:rsidRDefault="000528CC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 xml:space="preserve">Ou seja, dado que os elementos da matriz da esquerda têm que ser multiplicados por todos os elementos </w:t>
      </w:r>
      <w:r w:rsidR="005638C8">
        <w:rPr>
          <w:rStyle w:val="Forte"/>
        </w:rPr>
        <w:t xml:space="preserve">da respetiva fila </w:t>
      </w:r>
      <w:r w:rsidRPr="00D40C8C">
        <w:rPr>
          <w:rStyle w:val="Forte"/>
        </w:rPr>
        <w:t xml:space="preserve">da matriz da direita, tenta-se </w:t>
      </w:r>
      <w:r w:rsidR="005638C8">
        <w:rPr>
          <w:rStyle w:val="Forte"/>
        </w:rPr>
        <w:t xml:space="preserve">então agrupar esses cálculos para que os elementos da esquerda estejam sempre prontos </w:t>
      </w:r>
      <w:r w:rsidR="00393D58">
        <w:rPr>
          <w:rStyle w:val="Forte"/>
        </w:rPr>
        <w:t>(na cache), par</w:t>
      </w:r>
      <w:r w:rsidR="005638C8">
        <w:rPr>
          <w:rStyle w:val="Forte"/>
        </w:rPr>
        <w:t>a ser</w:t>
      </w:r>
      <w:r w:rsidR="00393D58">
        <w:rPr>
          <w:rStyle w:val="Forte"/>
        </w:rPr>
        <w:t>em</w:t>
      </w:r>
      <w:r w:rsidR="005638C8">
        <w:rPr>
          <w:rStyle w:val="Forte"/>
        </w:rPr>
        <w:t xml:space="preserve"> usados para cada uma das multiplicações a </w:t>
      </w:r>
      <w:r w:rsidR="00393D58">
        <w:rPr>
          <w:rStyle w:val="Forte"/>
        </w:rPr>
        <w:t>realizar</w:t>
      </w:r>
      <w:r w:rsidR="005638C8">
        <w:rPr>
          <w:rStyle w:val="Forte"/>
        </w:rPr>
        <w:t xml:space="preserve"> com os elementos das linhas da matriz da direita.</w:t>
      </w:r>
    </w:p>
    <w:p w:rsidR="000528CC" w:rsidRPr="00D40C8C" w:rsidRDefault="000528CC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 xml:space="preserve">Isto </w:t>
      </w:r>
      <w:r w:rsidR="005551CF" w:rsidRPr="00D40C8C">
        <w:rPr>
          <w:rStyle w:val="Forte"/>
        </w:rPr>
        <w:t>foi</w:t>
      </w:r>
      <w:r w:rsidRPr="00D40C8C">
        <w:rPr>
          <w:rStyle w:val="Forte"/>
        </w:rPr>
        <w:t xml:space="preserve"> implementado pegando em cada elemento da matriz da </w:t>
      </w:r>
      <w:r w:rsidR="00393D58">
        <w:rPr>
          <w:rStyle w:val="Forte"/>
        </w:rPr>
        <w:t>esquerda</w:t>
      </w:r>
      <w:r w:rsidRPr="00D40C8C">
        <w:rPr>
          <w:rStyle w:val="Forte"/>
        </w:rPr>
        <w:t xml:space="preserve"> e multiplica-lo pelas linhas </w:t>
      </w:r>
      <w:r w:rsidR="00393D58">
        <w:rPr>
          <w:rStyle w:val="Forte"/>
        </w:rPr>
        <w:t xml:space="preserve">respetivas </w:t>
      </w:r>
      <w:r w:rsidRPr="00D40C8C">
        <w:rPr>
          <w:rStyle w:val="Forte"/>
        </w:rPr>
        <w:t xml:space="preserve">da matriz da </w:t>
      </w:r>
      <w:r w:rsidR="00393D58">
        <w:rPr>
          <w:rStyle w:val="Forte"/>
        </w:rPr>
        <w:t>direita</w:t>
      </w:r>
      <w:r w:rsidRPr="00D40C8C">
        <w:rPr>
          <w:rStyle w:val="Forte"/>
        </w:rPr>
        <w:t xml:space="preserve">, somando os resultados parciais nos elementos correspondentes na matriz </w:t>
      </w:r>
      <w:r w:rsidR="00393D58">
        <w:rPr>
          <w:rStyle w:val="Forte"/>
        </w:rPr>
        <w:t>final</w:t>
      </w:r>
      <w:r w:rsidRPr="00D40C8C">
        <w:rPr>
          <w:rStyle w:val="Forte"/>
        </w:rPr>
        <w:t>.</w:t>
      </w:r>
    </w:p>
    <w:p w:rsidR="00F5034A" w:rsidRDefault="00F5034A" w:rsidP="005B3678">
      <w:pPr>
        <w:jc w:val="both"/>
        <w:rPr>
          <w:rStyle w:val="Forte"/>
        </w:rPr>
      </w:pPr>
    </w:p>
    <w:p w:rsidR="0074675E" w:rsidRPr="00D40C8C" w:rsidRDefault="0074675E" w:rsidP="005B3678">
      <w:pPr>
        <w:jc w:val="both"/>
        <w:rPr>
          <w:rStyle w:val="Forte"/>
        </w:rPr>
      </w:pPr>
    </w:p>
    <w:p w:rsidR="00F5034A" w:rsidRPr="005638C8" w:rsidRDefault="00F5034A" w:rsidP="005638C8">
      <w:pPr>
        <w:pStyle w:val="Cabealho1"/>
        <w:rPr>
          <w:rStyle w:val="Forte"/>
          <w:sz w:val="28"/>
          <w:szCs w:val="28"/>
        </w:rPr>
      </w:pPr>
      <w:r w:rsidRPr="005638C8">
        <w:rPr>
          <w:rStyle w:val="Forte"/>
          <w:sz w:val="28"/>
          <w:szCs w:val="28"/>
        </w:rPr>
        <w:lastRenderedPageBreak/>
        <w:t>A3. Algoritmo de multiplicação usando blocos</w:t>
      </w:r>
    </w:p>
    <w:p w:rsidR="00F5034A" w:rsidRPr="00D40C8C" w:rsidRDefault="00F5034A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Este terceiro algoritmo é uma refinação do anterior, dado que para matrizes de maior dimensão, o uso de apenas um elemento da matriz da esquerda por linha da matriz da direita, desperdiça a localidade dos dados da matriz da esquerda.</w:t>
      </w:r>
    </w:p>
    <w:p w:rsidR="00910BA9" w:rsidRPr="00D40C8C" w:rsidRDefault="00910BA9" w:rsidP="00910BA9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Dado que o sistema coloca sempre dados para a cache em bloco e não um de cada vez, uma for</w:t>
      </w:r>
      <w:r w:rsidR="0074675E">
        <w:rPr>
          <w:rStyle w:val="Forte"/>
        </w:rPr>
        <w:t>ma de aproveitar tal facto é</w:t>
      </w:r>
      <w:r w:rsidRPr="00D40C8C">
        <w:rPr>
          <w:rStyle w:val="Forte"/>
        </w:rPr>
        <w:t xml:space="preserve"> processar seções de dados agrupados em ambas as matrizes</w:t>
      </w:r>
    </w:p>
    <w:p w:rsidR="00F5034A" w:rsidRPr="00D40C8C" w:rsidRDefault="00910BA9" w:rsidP="00910BA9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Como tal, a</w:t>
      </w:r>
      <w:r w:rsidR="00F5034A" w:rsidRPr="00D40C8C">
        <w:rPr>
          <w:rStyle w:val="Forte"/>
        </w:rPr>
        <w:t xml:space="preserve"> matriz principal foi subdividida em </w:t>
      </w:r>
      <w:r w:rsidRPr="00D40C8C">
        <w:rPr>
          <w:rStyle w:val="Forte"/>
        </w:rPr>
        <w:t>blocos mais pequeno</w:t>
      </w:r>
      <w:r w:rsidR="00F5034A" w:rsidRPr="00D40C8C">
        <w:rPr>
          <w:rStyle w:val="Forte"/>
        </w:rPr>
        <w:t xml:space="preserve">s de forma a agrupar a computação dos dados </w:t>
      </w:r>
      <w:r w:rsidRPr="00D40C8C">
        <w:rPr>
          <w:rStyle w:val="Forte"/>
        </w:rPr>
        <w:t>e rentabilizar os dados que o sistema operativo automaticamente coloca na cache.</w:t>
      </w:r>
    </w:p>
    <w:p w:rsidR="009B085C" w:rsidRPr="00D40C8C" w:rsidRDefault="009B085C" w:rsidP="001A26F6">
      <w:pPr>
        <w:ind w:firstLine="567"/>
        <w:jc w:val="both"/>
        <w:rPr>
          <w:rStyle w:val="Forte"/>
        </w:rPr>
      </w:pPr>
      <w:r w:rsidRPr="00D40C8C">
        <w:rPr>
          <w:rStyle w:val="Forte"/>
        </w:rPr>
        <w:t xml:space="preserve">Após essa agrupação por </w:t>
      </w:r>
      <w:r w:rsidR="00910BA9" w:rsidRPr="00D40C8C">
        <w:rPr>
          <w:rStyle w:val="Forte"/>
        </w:rPr>
        <w:t>blocos, é aplicado um algoritmo semelhante ao</w:t>
      </w:r>
      <w:r w:rsidRPr="00D40C8C">
        <w:rPr>
          <w:rStyle w:val="Forte"/>
        </w:rPr>
        <w:t xml:space="preserve"> anterior</w:t>
      </w:r>
      <w:r w:rsidR="0074675E">
        <w:rPr>
          <w:rStyle w:val="Forte"/>
        </w:rPr>
        <w:t xml:space="preserve"> em cada uma dessas </w:t>
      </w:r>
      <w:proofErr w:type="spellStart"/>
      <w:r w:rsidR="0074675E">
        <w:rPr>
          <w:rStyle w:val="Forte"/>
        </w:rPr>
        <w:t>submatrizes</w:t>
      </w:r>
      <w:proofErr w:type="spellEnd"/>
      <w:r w:rsidR="0074675E">
        <w:rPr>
          <w:rStyle w:val="Forte"/>
        </w:rPr>
        <w:t>.</w:t>
      </w:r>
    </w:p>
    <w:p w:rsidR="003A42F1" w:rsidRPr="00D40C8C" w:rsidRDefault="003A42F1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</w:rPr>
      </w:pPr>
      <w:r w:rsidRPr="00D40C8C">
        <w:br w:type="page"/>
      </w:r>
    </w:p>
    <w:p w:rsidR="00625425" w:rsidRPr="00D40C8C" w:rsidRDefault="003A42F1" w:rsidP="009974BA">
      <w:pPr>
        <w:pStyle w:val="Ttulo"/>
        <w:rPr>
          <w:rStyle w:val="Forte"/>
          <w:sz w:val="72"/>
          <w:szCs w:val="72"/>
        </w:rPr>
      </w:pPr>
      <w:r w:rsidRPr="00D40C8C">
        <w:lastRenderedPageBreak/>
        <w:t>Resultados</w:t>
      </w:r>
    </w:p>
    <w:p w:rsidR="00625425" w:rsidRPr="00D40C8C" w:rsidRDefault="00625425" w:rsidP="005638C8">
      <w:pPr>
        <w:pStyle w:val="Cabealho1"/>
        <w:rPr>
          <w:rStyle w:val="Forte"/>
        </w:rPr>
      </w:pPr>
      <w:r w:rsidRPr="00D40C8C">
        <w:rPr>
          <w:rStyle w:val="Forte"/>
        </w:rPr>
        <w:t>Medições de tempo</w:t>
      </w:r>
    </w:p>
    <w:tbl>
      <w:tblPr>
        <w:tblpPr w:leftFromText="141" w:rightFromText="141" w:vertAnchor="text" w:horzAnchor="margin" w:tblpXSpec="center" w:tblpY="244"/>
        <w:tblW w:w="102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5"/>
        <w:gridCol w:w="1235"/>
        <w:gridCol w:w="952"/>
        <w:gridCol w:w="952"/>
        <w:gridCol w:w="952"/>
        <w:gridCol w:w="952"/>
        <w:gridCol w:w="952"/>
        <w:gridCol w:w="952"/>
        <w:gridCol w:w="1651"/>
        <w:gridCol w:w="20"/>
      </w:tblGrid>
      <w:tr w:rsidR="009974BA" w:rsidRPr="009974BA" w:rsidTr="004B0C56">
        <w:trPr>
          <w:trHeight w:val="273"/>
        </w:trPr>
        <w:tc>
          <w:tcPr>
            <w:tcW w:w="102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Tempos de execução (segundos)</w:t>
            </w:r>
          </w:p>
        </w:tc>
      </w:tr>
      <w:tr w:rsidR="004B0C56" w:rsidRPr="00D40C8C" w:rsidTr="004B0C56">
        <w:trPr>
          <w:gridAfter w:val="1"/>
          <w:wAfter w:w="20" w:type="dxa"/>
          <w:trHeight w:val="273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Algoritmo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1400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1800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2200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2600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3000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Complexidade</w:t>
            </w:r>
          </w:p>
        </w:tc>
      </w:tr>
      <w:tr w:rsidR="009974BA" w:rsidRPr="00D40C8C" w:rsidTr="004B0C56">
        <w:trPr>
          <w:gridAfter w:val="1"/>
          <w:wAfter w:w="20" w:type="dxa"/>
          <w:trHeight w:val="273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Simples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1.13537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7.83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21.8059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47.4859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89.7186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169.856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287.637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2*n^3</w:t>
            </w:r>
          </w:p>
        </w:tc>
      </w:tr>
      <w:tr w:rsidR="009974BA" w:rsidRPr="00D40C8C" w:rsidTr="004B0C56">
        <w:trPr>
          <w:gridAfter w:val="1"/>
          <w:wAfter w:w="20" w:type="dxa"/>
          <w:trHeight w:val="273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Por linha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0.491302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2.3026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6.41935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13.6234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24.8088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41.3855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63.3101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9974BA" w:rsidRPr="00D40C8C" w:rsidTr="004B0C56">
        <w:trPr>
          <w:gridAfter w:val="1"/>
          <w:wAfter w:w="20" w:type="dxa"/>
          <w:trHeight w:val="273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Blocos de 16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0.471722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2.20033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6.0539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12.8937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23.0492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39.1633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59.9282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9974BA" w:rsidRPr="00D40C8C" w:rsidTr="004B0C56">
        <w:trPr>
          <w:gridAfter w:val="1"/>
          <w:wAfter w:w="20" w:type="dxa"/>
          <w:trHeight w:val="273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Blocos de 32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0.4667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2.20708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6.11502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12.897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23.5001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38.9365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59.8617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9974BA" w:rsidRPr="00D40C8C" w:rsidTr="004B0C56">
        <w:trPr>
          <w:gridAfter w:val="1"/>
          <w:wAfter w:w="20" w:type="dxa"/>
          <w:trHeight w:val="273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Blocos de 64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0.4704437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2.2066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6.08121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12.9498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23.4644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38.9282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60.1345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9974BA" w:rsidRPr="00D40C8C" w:rsidTr="004B0C56">
        <w:trPr>
          <w:gridAfter w:val="1"/>
          <w:wAfter w:w="20" w:type="dxa"/>
          <w:trHeight w:val="273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Blocos de 128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0.471841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2.20155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6.12964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13.2095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23.8462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39.6362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60.1566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9974BA" w:rsidRPr="00D40C8C" w:rsidTr="004B0C56">
        <w:trPr>
          <w:gridAfter w:val="1"/>
          <w:wAfter w:w="20" w:type="dxa"/>
          <w:trHeight w:val="273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Blocos de 256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0.488362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2.25061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6.30796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12.8911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23.4911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38.7937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9974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59.5919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4BA" w:rsidRPr="009974BA" w:rsidRDefault="009974BA" w:rsidP="009974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</w:tbl>
    <w:p w:rsidR="00C261C7" w:rsidRPr="00D40C8C" w:rsidRDefault="009974BA" w:rsidP="00D40C8C">
      <w:pPr>
        <w:jc w:val="center"/>
        <w:rPr>
          <w:rStyle w:val="nfaseIntenso"/>
        </w:rPr>
      </w:pPr>
      <w:r w:rsidRPr="00D40C8C">
        <w:rPr>
          <w:rStyle w:val="nfaseIntenso"/>
        </w:rPr>
        <w:t xml:space="preserve">T1. Tabela com os tempos de execução de acordo com o algoritmo </w:t>
      </w:r>
      <w:r w:rsidR="00D40C8C">
        <w:rPr>
          <w:rStyle w:val="nfaseIntenso"/>
        </w:rPr>
        <w:t>e tamanho da matriz usada</w:t>
      </w:r>
    </w:p>
    <w:p w:rsidR="00625425" w:rsidRPr="00D40C8C" w:rsidRDefault="00625425" w:rsidP="00625425"/>
    <w:p w:rsidR="00625425" w:rsidRPr="00D40C8C" w:rsidRDefault="00D40C8C" w:rsidP="000E10CC">
      <w:pPr>
        <w:jc w:val="center"/>
      </w:pPr>
      <w:r>
        <w:rPr>
          <w:noProof/>
          <w:lang w:eastAsia="pt-PT"/>
        </w:rPr>
        <w:drawing>
          <wp:inline distT="0" distB="0" distL="0" distR="0" wp14:anchorId="12EEA9B5" wp14:editId="56FCA9BF">
            <wp:extent cx="5934075" cy="42576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25425" w:rsidRPr="000E10CC" w:rsidRDefault="000E10CC" w:rsidP="000E10CC">
      <w:pPr>
        <w:jc w:val="center"/>
        <w:rPr>
          <w:rStyle w:val="nfaseIntenso"/>
        </w:rPr>
      </w:pPr>
      <w:r w:rsidRPr="000E10CC">
        <w:rPr>
          <w:rStyle w:val="nfaseIntenso"/>
        </w:rPr>
        <w:t xml:space="preserve">G1. </w:t>
      </w:r>
      <w:r>
        <w:rPr>
          <w:rStyle w:val="nfaseIntenso"/>
        </w:rPr>
        <w:t>Gráfico com o resumo dos dados da tabela T1</w:t>
      </w:r>
    </w:p>
    <w:p w:rsidR="009974BA" w:rsidRDefault="00625425" w:rsidP="005638C8">
      <w:pPr>
        <w:pStyle w:val="Cabealho1"/>
      </w:pPr>
      <w:r w:rsidRPr="00D40C8C">
        <w:lastRenderedPageBreak/>
        <w:t xml:space="preserve">Cálculo de </w:t>
      </w:r>
      <w:r w:rsidR="0074675E">
        <w:t xml:space="preserve">desempenho em </w:t>
      </w:r>
      <w:proofErr w:type="spellStart"/>
      <w:r w:rsidRPr="00D40C8C">
        <w:t>MFlop</w:t>
      </w:r>
      <w:proofErr w:type="spellEnd"/>
      <w:r w:rsidRPr="00D40C8C">
        <w:t>/s</w:t>
      </w:r>
    </w:p>
    <w:p w:rsidR="00083B64" w:rsidRPr="00083B64" w:rsidRDefault="00083B64" w:rsidP="00083B64"/>
    <w:tbl>
      <w:tblPr>
        <w:tblW w:w="10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1038"/>
        <w:gridCol w:w="1038"/>
        <w:gridCol w:w="1038"/>
        <w:gridCol w:w="1038"/>
        <w:gridCol w:w="1038"/>
        <w:gridCol w:w="1038"/>
        <w:gridCol w:w="1038"/>
        <w:gridCol w:w="1571"/>
      </w:tblGrid>
      <w:tr w:rsidR="004B0C56" w:rsidRPr="004B0C56" w:rsidTr="004B0C56">
        <w:trPr>
          <w:trHeight w:val="285"/>
          <w:jc w:val="center"/>
        </w:trPr>
        <w:tc>
          <w:tcPr>
            <w:tcW w:w="103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4B0C56" w:rsidRPr="004B0C56" w:rsidRDefault="0074675E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Desempenho (</w:t>
            </w:r>
            <w:proofErr w:type="spellStart"/>
            <w:r w:rsidR="004B0C56"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Mflop</w:t>
            </w:r>
            <w:proofErr w:type="spellEnd"/>
            <w:r w:rsidR="004B0C56"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/s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)</w:t>
            </w:r>
          </w:p>
        </w:tc>
      </w:tr>
      <w:tr w:rsidR="004B0C56" w:rsidRPr="004B0C56" w:rsidTr="004B0C56">
        <w:trPr>
          <w:trHeight w:val="285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Algoritmo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600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1000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1400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1800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2200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2600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3000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Complexidade</w:t>
            </w:r>
          </w:p>
        </w:tc>
      </w:tr>
      <w:tr w:rsidR="004B0C56" w:rsidRPr="004B0C56" w:rsidTr="004B0C56">
        <w:trPr>
          <w:trHeight w:val="285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Simples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380.4927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255.4278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251.6750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245.6308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237.3644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206.9518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187.7366</w:t>
            </w:r>
          </w:p>
        </w:tc>
        <w:tc>
          <w:tcPr>
            <w:tcW w:w="1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2*n^3</w:t>
            </w:r>
          </w:p>
        </w:tc>
      </w:tr>
      <w:tr w:rsidR="004B0C56" w:rsidRPr="004B0C56" w:rsidTr="004B0C56">
        <w:trPr>
          <w:trHeight w:val="285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Por linha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879.2962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868.5833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854.9152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856.1739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858.4051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849.3796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852.9445</w:t>
            </w:r>
          </w:p>
        </w:tc>
        <w:tc>
          <w:tcPr>
            <w:tcW w:w="1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4B0C56" w:rsidRPr="004B0C56" w:rsidTr="004B0C56">
        <w:trPr>
          <w:trHeight w:val="285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Blocos de 16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915.7936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908.9546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906.5231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904.6278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923.9366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897.5750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901.0783</w:t>
            </w:r>
          </w:p>
        </w:tc>
        <w:tc>
          <w:tcPr>
            <w:tcW w:w="1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4B0C56" w:rsidRPr="004B0C56" w:rsidTr="004B0C56">
        <w:trPr>
          <w:trHeight w:val="285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Blocos de 32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925.6482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906.1747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897.4623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904.3964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906.2089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902.8033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902.0793</w:t>
            </w:r>
          </w:p>
        </w:tc>
        <w:tc>
          <w:tcPr>
            <w:tcW w:w="1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4B0C56" w:rsidRPr="004B0C56" w:rsidTr="004B0C56">
        <w:trPr>
          <w:trHeight w:val="285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Blocos de 64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918.2820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906.3718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902.4520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900.7089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907.5877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902.9958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897.9870</w:t>
            </w:r>
          </w:p>
        </w:tc>
        <w:tc>
          <w:tcPr>
            <w:tcW w:w="1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4B0C56" w:rsidRPr="004B0C56" w:rsidTr="004B0C56">
        <w:trPr>
          <w:trHeight w:val="285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Blocos de 128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915.5627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908.4509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895.3217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883.0009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893.0563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886.8660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897.6571</w:t>
            </w:r>
          </w:p>
        </w:tc>
        <w:tc>
          <w:tcPr>
            <w:tcW w:w="1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4B0C56" w:rsidRPr="004B0C56" w:rsidTr="004B0C56">
        <w:trPr>
          <w:trHeight w:val="285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Blocos de 256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884.5897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888.6480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870.0119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904.8103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906.5561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906.1265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4B0C5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906.1634</w:t>
            </w:r>
          </w:p>
        </w:tc>
        <w:tc>
          <w:tcPr>
            <w:tcW w:w="1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C56" w:rsidRPr="004B0C56" w:rsidRDefault="004B0C56" w:rsidP="004B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</w:tbl>
    <w:p w:rsidR="004B0C56" w:rsidRDefault="004B0C56" w:rsidP="004B0C56">
      <w:pPr>
        <w:jc w:val="center"/>
        <w:rPr>
          <w:rStyle w:val="nfaseIntenso"/>
        </w:rPr>
      </w:pPr>
      <w:r w:rsidRPr="004B0C56">
        <w:rPr>
          <w:rStyle w:val="nfaseIntenso"/>
        </w:rPr>
        <w:t xml:space="preserve">T2. Tabela com a conversão dos tempos medidos para </w:t>
      </w:r>
      <w:proofErr w:type="spellStart"/>
      <w:r w:rsidRPr="004B0C56">
        <w:rPr>
          <w:rStyle w:val="nfaseIntenso"/>
        </w:rPr>
        <w:t>MFlop</w:t>
      </w:r>
      <w:proofErr w:type="spellEnd"/>
      <w:r w:rsidRPr="004B0C56">
        <w:rPr>
          <w:rStyle w:val="nfaseIntenso"/>
        </w:rPr>
        <w:t>/s</w:t>
      </w:r>
    </w:p>
    <w:p w:rsidR="004B0C56" w:rsidRDefault="004B0C56" w:rsidP="004B0C56">
      <w:pPr>
        <w:jc w:val="center"/>
        <w:rPr>
          <w:rStyle w:val="nfaseIntenso"/>
        </w:rPr>
      </w:pPr>
    </w:p>
    <w:p w:rsidR="004B0C56" w:rsidRPr="004B0C56" w:rsidRDefault="004B0C56" w:rsidP="004B0C56">
      <w:pPr>
        <w:rPr>
          <w:b/>
          <w:i/>
          <w:iCs/>
          <w:color w:val="595959" w:themeColor="text1" w:themeTint="A6"/>
          <w:sz w:val="22"/>
        </w:rPr>
      </w:pPr>
      <w:r>
        <w:rPr>
          <w:noProof/>
          <w:lang w:eastAsia="pt-PT"/>
        </w:rPr>
        <w:drawing>
          <wp:inline distT="0" distB="0" distL="0" distR="0" wp14:anchorId="1BFDDF6E" wp14:editId="757146F7">
            <wp:extent cx="6143625" cy="4994030"/>
            <wp:effectExtent l="0" t="0" r="9525" b="1651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974BA" w:rsidRPr="004B0C56" w:rsidRDefault="004B0C56" w:rsidP="004B0C56">
      <w:pPr>
        <w:jc w:val="center"/>
        <w:rPr>
          <w:rStyle w:val="nfaseIntenso"/>
        </w:rPr>
      </w:pPr>
      <w:r w:rsidRPr="004B0C56">
        <w:rPr>
          <w:rStyle w:val="nfaseIntenso"/>
        </w:rPr>
        <w:t xml:space="preserve">G2. Gráfico com o resumo da informação da tabela de desempenho em </w:t>
      </w:r>
      <w:proofErr w:type="spellStart"/>
      <w:r w:rsidRPr="004B0C56">
        <w:rPr>
          <w:rStyle w:val="nfaseIntenso"/>
        </w:rPr>
        <w:t>MFlop</w:t>
      </w:r>
      <w:proofErr w:type="spellEnd"/>
      <w:r w:rsidRPr="004B0C56">
        <w:rPr>
          <w:rStyle w:val="nfaseIntenso"/>
        </w:rPr>
        <w:t>/s</w:t>
      </w:r>
      <w:r w:rsidR="009974BA" w:rsidRPr="004B0C56">
        <w:rPr>
          <w:rStyle w:val="nfaseIntenso"/>
        </w:rPr>
        <w:br w:type="page"/>
      </w:r>
    </w:p>
    <w:p w:rsidR="009974BA" w:rsidRDefault="009974BA" w:rsidP="005638C8">
      <w:pPr>
        <w:pStyle w:val="Cabealho1"/>
        <w:rPr>
          <w:rStyle w:val="Forte"/>
          <w:sz w:val="28"/>
          <w:szCs w:val="28"/>
        </w:rPr>
      </w:pPr>
      <w:r w:rsidRPr="00D40C8C">
        <w:rPr>
          <w:rStyle w:val="Forte"/>
          <w:sz w:val="28"/>
          <w:szCs w:val="28"/>
        </w:rPr>
        <w:lastRenderedPageBreak/>
        <w:t>Análise</w:t>
      </w:r>
    </w:p>
    <w:p w:rsidR="00955870" w:rsidRDefault="00955870" w:rsidP="00A30EF1">
      <w:pPr>
        <w:ind w:firstLine="567"/>
        <w:jc w:val="both"/>
        <w:rPr>
          <w:rStyle w:val="Forte"/>
        </w:rPr>
      </w:pPr>
      <w:r>
        <w:rPr>
          <w:rStyle w:val="Forte"/>
        </w:rPr>
        <w:t xml:space="preserve">Pela análise das tabelas e dos gráficos, consegue-se imediatamente ver que a implementação simples é a que tem pior desempenho e que está muito </w:t>
      </w:r>
      <w:r w:rsidR="00A30EF1">
        <w:rPr>
          <w:rStyle w:val="Forte"/>
        </w:rPr>
        <w:t>distante do</w:t>
      </w:r>
      <w:r>
        <w:rPr>
          <w:rStyle w:val="Forte"/>
        </w:rPr>
        <w:t>s d</w:t>
      </w:r>
      <w:r w:rsidR="00A30EF1">
        <w:rPr>
          <w:rStyle w:val="Forte"/>
        </w:rPr>
        <w:t>ois</w:t>
      </w:r>
      <w:r>
        <w:rPr>
          <w:rStyle w:val="Forte"/>
        </w:rPr>
        <w:t xml:space="preserve"> restantes</w:t>
      </w:r>
      <w:r w:rsidR="00A30EF1">
        <w:rPr>
          <w:rStyle w:val="Forte"/>
        </w:rPr>
        <w:t xml:space="preserve"> algoritmos</w:t>
      </w:r>
      <w:r>
        <w:rPr>
          <w:rStyle w:val="Forte"/>
        </w:rPr>
        <w:t>.</w:t>
      </w:r>
    </w:p>
    <w:p w:rsidR="009974BA" w:rsidRPr="00D40C8C" w:rsidRDefault="00955870" w:rsidP="00A30EF1">
      <w:pPr>
        <w:ind w:firstLine="567"/>
        <w:jc w:val="both"/>
        <w:rPr>
          <w:rStyle w:val="Forte"/>
        </w:rPr>
      </w:pPr>
      <w:r>
        <w:rPr>
          <w:rStyle w:val="Forte"/>
        </w:rPr>
        <w:t>Tal diferença nota-se particularmente à medida que</w:t>
      </w:r>
      <w:r w:rsidR="007365DD">
        <w:rPr>
          <w:rStyle w:val="Forte"/>
        </w:rPr>
        <w:t xml:space="preserve"> a dimensão das matrizes aumenta, dado que quanto </w:t>
      </w:r>
      <w:r w:rsidR="00A30EF1">
        <w:rPr>
          <w:rStyle w:val="Forte"/>
        </w:rPr>
        <w:t>forem</w:t>
      </w:r>
      <w:r w:rsidR="007365DD">
        <w:rPr>
          <w:rStyle w:val="Forte"/>
        </w:rPr>
        <w:t xml:space="preserve"> as matrizes</w:t>
      </w:r>
      <w:r w:rsidR="00A30EF1">
        <w:rPr>
          <w:rStyle w:val="Forte"/>
        </w:rPr>
        <w:t>,</w:t>
      </w:r>
      <w:r w:rsidR="007365DD">
        <w:rPr>
          <w:rStyle w:val="Forte"/>
        </w:rPr>
        <w:t xml:space="preserve"> maior será a impacto das falhas de cache</w:t>
      </w:r>
      <w:r w:rsidR="009974BA" w:rsidRPr="00D40C8C">
        <w:rPr>
          <w:rStyle w:val="Forte"/>
        </w:rPr>
        <w:t>.</w:t>
      </w:r>
    </w:p>
    <w:p w:rsidR="009974BA" w:rsidRPr="00D40C8C" w:rsidRDefault="007365DD" w:rsidP="00A30EF1">
      <w:pPr>
        <w:ind w:firstLine="567"/>
        <w:jc w:val="both"/>
        <w:rPr>
          <w:rStyle w:val="Forte"/>
        </w:rPr>
      </w:pPr>
      <w:r>
        <w:rPr>
          <w:rStyle w:val="Forte"/>
        </w:rPr>
        <w:t xml:space="preserve">Pelo gráfico de </w:t>
      </w:r>
      <w:proofErr w:type="spellStart"/>
      <w:r>
        <w:rPr>
          <w:rStyle w:val="Forte"/>
        </w:rPr>
        <w:t>MFlop</w:t>
      </w:r>
      <w:proofErr w:type="spellEnd"/>
      <w:r>
        <w:rPr>
          <w:rStyle w:val="Forte"/>
        </w:rPr>
        <w:t>/s, consegue-se ver que a 2 e 3 implementação conseguem ser cerca de 3 a 4 vezes melhores do que a primeira.</w:t>
      </w:r>
    </w:p>
    <w:p w:rsidR="009974BA" w:rsidRDefault="009974BA" w:rsidP="00A30EF1">
      <w:pPr>
        <w:ind w:firstLine="567"/>
        <w:jc w:val="both"/>
        <w:rPr>
          <w:rStyle w:val="Forte"/>
        </w:rPr>
      </w:pPr>
      <w:r w:rsidRPr="00D40C8C">
        <w:rPr>
          <w:rStyle w:val="Forte"/>
        </w:rPr>
        <w:t xml:space="preserve">A terceira implementação, apesar de ser a melhor das 3, só se revelou vantajosa em relação à segunda para matrizes de grande dimensão, e </w:t>
      </w:r>
      <w:r w:rsidR="00A30EF1">
        <w:rPr>
          <w:rStyle w:val="Forte"/>
        </w:rPr>
        <w:t>mesmo com vários tamanhos de blocos usados, tal diferença não foi muito significativa</w:t>
      </w:r>
      <w:r w:rsidRPr="00D40C8C">
        <w:rPr>
          <w:rStyle w:val="Forte"/>
        </w:rPr>
        <w:t>.</w:t>
      </w:r>
    </w:p>
    <w:p w:rsidR="00A30EF1" w:rsidRPr="00D40C8C" w:rsidRDefault="00A30EF1" w:rsidP="00A30EF1">
      <w:pPr>
        <w:ind w:firstLine="567"/>
        <w:jc w:val="both"/>
        <w:rPr>
          <w:rStyle w:val="Forte"/>
        </w:rPr>
      </w:pPr>
      <w:r>
        <w:rPr>
          <w:rStyle w:val="Forte"/>
        </w:rPr>
        <w:t>Há que referir também, que este problema de multiplicação tem um comportamento exponencial em relação ao tempo de computação, consoante se aumenta o tamanho das matrizes.</w:t>
      </w:r>
    </w:p>
    <w:p w:rsidR="00625425" w:rsidRPr="00D40C8C" w:rsidRDefault="00625425" w:rsidP="005638C8">
      <w:pPr>
        <w:pStyle w:val="Cabealho1"/>
      </w:pPr>
    </w:p>
    <w:p w:rsidR="00114BD8" w:rsidRPr="00D40C8C" w:rsidRDefault="00F178B9" w:rsidP="00F178B9">
      <w:pPr>
        <w:rPr>
          <w:sz w:val="24"/>
          <w:szCs w:val="24"/>
        </w:rPr>
      </w:pPr>
      <w:r w:rsidRPr="00D40C8C">
        <w:rPr>
          <w:rStyle w:val="Forte"/>
        </w:rPr>
        <w:br w:type="page"/>
      </w:r>
    </w:p>
    <w:p w:rsidR="001A2724" w:rsidRPr="00D40C8C" w:rsidRDefault="00114BD8" w:rsidP="00114BD8">
      <w:pPr>
        <w:pStyle w:val="Ttulo"/>
      </w:pPr>
      <w:r w:rsidRPr="00D40C8C">
        <w:lastRenderedPageBreak/>
        <w:t>Conclusões</w:t>
      </w:r>
    </w:p>
    <w:p w:rsidR="00114BD8" w:rsidRDefault="008516EF" w:rsidP="00F178B9">
      <w:pPr>
        <w:ind w:firstLine="567"/>
        <w:jc w:val="both"/>
        <w:rPr>
          <w:rStyle w:val="Forte"/>
        </w:rPr>
      </w:pPr>
      <w:r w:rsidRPr="00D40C8C">
        <w:rPr>
          <w:rStyle w:val="Forte"/>
        </w:rPr>
        <w:t xml:space="preserve">Pelos </w:t>
      </w:r>
      <w:r w:rsidR="005A1AE5" w:rsidRPr="00D40C8C">
        <w:rPr>
          <w:rStyle w:val="Forte"/>
        </w:rPr>
        <w:t>resultados obtidos nos algoritmos anteriores</w:t>
      </w:r>
      <w:r w:rsidRPr="00D40C8C">
        <w:rPr>
          <w:rStyle w:val="Forte"/>
        </w:rPr>
        <w:t>,</w:t>
      </w:r>
      <w:r w:rsidR="00114BD8" w:rsidRPr="00D40C8C">
        <w:rPr>
          <w:rStyle w:val="Forte"/>
        </w:rPr>
        <w:t xml:space="preserve"> consegue-se concluir que uma boa implementação paralela tem que estar sempre aliada a uma robusta implementação das seções não paralelizáveis, de forma a aproveitar todo o potencial do sistema que se está a usar.</w:t>
      </w:r>
    </w:p>
    <w:p w:rsidR="00125685" w:rsidRDefault="00125685" w:rsidP="00F178B9">
      <w:pPr>
        <w:ind w:firstLine="567"/>
        <w:jc w:val="both"/>
        <w:rPr>
          <w:rStyle w:val="Forte"/>
        </w:rPr>
      </w:pPr>
      <w:r>
        <w:rPr>
          <w:rStyle w:val="Forte"/>
        </w:rPr>
        <w:t>Caso contrário, até uma implementação não paralelizada pode ter melhor desempenho do que uma paralelizada.</w:t>
      </w:r>
    </w:p>
    <w:p w:rsidR="00125685" w:rsidRPr="00D40C8C" w:rsidRDefault="00125685" w:rsidP="00F178B9">
      <w:pPr>
        <w:ind w:firstLine="567"/>
        <w:jc w:val="both"/>
        <w:rPr>
          <w:rStyle w:val="Forte"/>
        </w:rPr>
      </w:pPr>
      <w:r>
        <w:rPr>
          <w:rStyle w:val="Forte"/>
        </w:rPr>
        <w:t xml:space="preserve">Este estudo vem reforçara ia deia de que para fazer sistemas eficientes, as implementações têm que ter em conta as plataformas na qual vão correr, e que que as abstrações dadas pelos sistemas operativos e </w:t>
      </w:r>
      <w:proofErr w:type="spellStart"/>
      <w:r w:rsidRPr="00125685">
        <w:rPr>
          <w:rStyle w:val="Forte"/>
          <w:i/>
        </w:rPr>
        <w:t>frameworks</w:t>
      </w:r>
      <w:proofErr w:type="spellEnd"/>
      <w:r>
        <w:rPr>
          <w:rStyle w:val="Forte"/>
        </w:rPr>
        <w:t xml:space="preserve"> devem ser estuadas de perto antes de serem usadas.</w:t>
      </w:r>
    </w:p>
    <w:p w:rsidR="00B34A77" w:rsidRPr="00D40C8C" w:rsidRDefault="00B34A77">
      <w:r w:rsidRPr="00D40C8C">
        <w:br w:type="page"/>
      </w:r>
    </w:p>
    <w:p w:rsidR="00114BD8" w:rsidRPr="00D40C8C" w:rsidRDefault="00B34A77" w:rsidP="00B34A77">
      <w:pPr>
        <w:pStyle w:val="Ttulo"/>
      </w:pPr>
      <w:r w:rsidRPr="00D40C8C">
        <w:lastRenderedPageBreak/>
        <w:t>Interface</w:t>
      </w:r>
    </w:p>
    <w:p w:rsidR="00B34A77" w:rsidRPr="00D40C8C" w:rsidRDefault="00FA39FF" w:rsidP="005638C8">
      <w:pPr>
        <w:pStyle w:val="Cabealho1"/>
      </w:pPr>
      <w:r>
        <w:t>Estrutura</w:t>
      </w:r>
    </w:p>
    <w:p w:rsidR="00B34A77" w:rsidRPr="00D40C8C" w:rsidRDefault="00B34A77" w:rsidP="00B34A77">
      <w:pPr>
        <w:ind w:firstLine="567"/>
        <w:jc w:val="both"/>
        <w:rPr>
          <w:rStyle w:val="Forte"/>
        </w:rPr>
      </w:pPr>
      <w:r w:rsidRPr="00D40C8C">
        <w:rPr>
          <w:rStyle w:val="Forte"/>
        </w:rPr>
        <w:t xml:space="preserve">Para facilitar o teste das matrizes, a implementação aceita uma forma </w:t>
      </w:r>
      <w:proofErr w:type="spellStart"/>
      <w:r w:rsidRPr="00FA39FF">
        <w:rPr>
          <w:rStyle w:val="Forte"/>
          <w:i/>
        </w:rPr>
        <w:t>default</w:t>
      </w:r>
      <w:proofErr w:type="spellEnd"/>
      <w:r w:rsidRPr="00D40C8C">
        <w:rPr>
          <w:rStyle w:val="Forte"/>
        </w:rPr>
        <w:t xml:space="preserve"> de inicialização das matrizes, </w:t>
      </w:r>
      <w:r w:rsidR="00FA39FF">
        <w:rPr>
          <w:rStyle w:val="Forte"/>
        </w:rPr>
        <w:t xml:space="preserve">no qual a </w:t>
      </w:r>
      <w:r w:rsidRPr="00D40C8C">
        <w:rPr>
          <w:rStyle w:val="Forte"/>
        </w:rPr>
        <w:t>matriz da esquerda é a matriz identidade e a da direita é uma matriz com as linhas com o mesmo número e estando esse número a aumen</w:t>
      </w:r>
      <w:r w:rsidR="00FA39FF">
        <w:rPr>
          <w:rStyle w:val="Forte"/>
        </w:rPr>
        <w:t>tar de uma unidade entre linhas (começando em 1).</w:t>
      </w:r>
    </w:p>
    <w:p w:rsidR="00B34A77" w:rsidRPr="00D40C8C" w:rsidRDefault="00B34A77" w:rsidP="00B34A77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Esta forma de inicialização permite testar se a implementação está correta dado que o resultado final em todas as células é igual e é facilmente calculável pela suma de potências.</w:t>
      </w:r>
      <w:r w:rsidR="00FA39FF">
        <w:rPr>
          <w:rStyle w:val="Forte"/>
        </w:rPr>
        <w:t xml:space="preserve"> Desta forma é possível testar se matrizes gigantes estão a ser calculadas corretamente.</w:t>
      </w:r>
    </w:p>
    <w:p w:rsidR="00B34A77" w:rsidRPr="00D40C8C" w:rsidRDefault="00B34A77" w:rsidP="00B34A77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Por outro lado permite também a importação de matrizes a partir de ficheiros, quer as que serão usadas para calcular</w:t>
      </w:r>
      <w:r w:rsidR="00FA39FF">
        <w:rPr>
          <w:rStyle w:val="Forte"/>
        </w:rPr>
        <w:t xml:space="preserve"> (matriz esquerda e direita)</w:t>
      </w:r>
      <w:r w:rsidRPr="00D40C8C">
        <w:rPr>
          <w:rStyle w:val="Forte"/>
        </w:rPr>
        <w:t>, quer a ma</w:t>
      </w:r>
      <w:r w:rsidR="00FA39FF">
        <w:rPr>
          <w:rStyle w:val="Forte"/>
        </w:rPr>
        <w:t>triz com os resultados finais</w:t>
      </w:r>
      <w:r w:rsidRPr="00D40C8C">
        <w:rPr>
          <w:rStyle w:val="Forte"/>
        </w:rPr>
        <w:t xml:space="preserve">, de forma a confirmar automaticamente com a </w:t>
      </w:r>
      <w:r w:rsidR="00FA39FF">
        <w:rPr>
          <w:rStyle w:val="Forte"/>
        </w:rPr>
        <w:t>matriz que foi calculada. As matrizes a importar devem ter os números separados por um espaço, sendo que as matrizes esquerda e direita devem ter na primeira linha do ficheiro o número de colunas e linhas da matriz em questão (a matriz final não precisa desta linha inicial).</w:t>
      </w:r>
    </w:p>
    <w:p w:rsidR="00635665" w:rsidRPr="00D40C8C" w:rsidRDefault="00B34A77" w:rsidP="00635665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Para uma depuração mais apurada, permite também a exportação das matrize</w:t>
      </w:r>
      <w:r w:rsidR="00FA39FF">
        <w:rPr>
          <w:rStyle w:val="Forte"/>
        </w:rPr>
        <w:t>s que foram usadas nos cálculos (matrizes esquerda, direita e final).</w:t>
      </w:r>
    </w:p>
    <w:p w:rsidR="00FA39FF" w:rsidRDefault="00635665" w:rsidP="00FA39FF">
      <w:pPr>
        <w:ind w:firstLine="567"/>
        <w:jc w:val="both"/>
        <w:rPr>
          <w:rStyle w:val="Forte"/>
        </w:rPr>
      </w:pPr>
      <w:r w:rsidRPr="00D40C8C">
        <w:rPr>
          <w:rStyle w:val="Forte"/>
        </w:rPr>
        <w:t>Para além disso, a implementação suporta matrizes e blocos não quadrados</w:t>
      </w:r>
      <w:r w:rsidR="00FA39FF">
        <w:rPr>
          <w:rStyle w:val="Forte"/>
        </w:rPr>
        <w:t>, para poder ser usada com qualquer matriz e para poder-se melhorar o desempenho do terceiro algoritmo (ao permitir blocos retangulares).</w:t>
      </w:r>
    </w:p>
    <w:p w:rsidR="00FA39FF" w:rsidRDefault="00083B64" w:rsidP="00083B64">
      <w:pPr>
        <w:ind w:firstLine="567"/>
        <w:jc w:val="both"/>
        <w:rPr>
          <w:rStyle w:val="Forte"/>
        </w:rPr>
      </w:pPr>
      <w:r>
        <w:rPr>
          <w:rStyle w:val="Forte"/>
        </w:rPr>
        <w:t>Por fim, a implementação foi desenhada para triar partido dos timers de performance quer do Windows quer do Linux, e como tal, é multiplataforma.</w:t>
      </w:r>
    </w:p>
    <w:p w:rsidR="00083B64" w:rsidRDefault="00083B64" w:rsidP="00083B64">
      <w:pPr>
        <w:ind w:firstLine="567"/>
        <w:jc w:val="both"/>
        <w:rPr>
          <w:rStyle w:val="Forte"/>
        </w:rPr>
      </w:pPr>
    </w:p>
    <w:p w:rsidR="00083B64" w:rsidRDefault="00083B64" w:rsidP="00083B64">
      <w:pPr>
        <w:ind w:firstLine="567"/>
        <w:jc w:val="both"/>
        <w:rPr>
          <w:rStyle w:val="Forte"/>
        </w:rPr>
      </w:pPr>
    </w:p>
    <w:p w:rsidR="00083B64" w:rsidRDefault="00083B64" w:rsidP="00083B64">
      <w:pPr>
        <w:ind w:firstLine="567"/>
        <w:jc w:val="both"/>
        <w:rPr>
          <w:rStyle w:val="Forte"/>
        </w:rPr>
      </w:pPr>
    </w:p>
    <w:p w:rsidR="00FA39FF" w:rsidRPr="00083B64" w:rsidRDefault="00FA39FF" w:rsidP="00083B64">
      <w:pPr>
        <w:pStyle w:val="Cabealho1"/>
        <w:rPr>
          <w:rStyle w:val="Forte"/>
          <w:sz w:val="28"/>
        </w:rPr>
      </w:pPr>
      <w:r w:rsidRPr="00083B64">
        <w:rPr>
          <w:rStyle w:val="Forte"/>
          <w:sz w:val="28"/>
        </w:rPr>
        <w:lastRenderedPageBreak/>
        <w:t>Forma de uso</w:t>
      </w:r>
    </w:p>
    <w:p w:rsidR="00FA39FF" w:rsidRDefault="00FA39FF" w:rsidP="00FA39FF">
      <w:pPr>
        <w:ind w:firstLine="567"/>
        <w:rPr>
          <w:rStyle w:val="Forte"/>
        </w:rPr>
      </w:pPr>
      <w:r w:rsidRPr="00FA39FF">
        <w:rPr>
          <w:rStyle w:val="Forte"/>
        </w:rPr>
        <w:t xml:space="preserve">A aplicação </w:t>
      </w:r>
      <w:r>
        <w:rPr>
          <w:rStyle w:val="Forte"/>
        </w:rPr>
        <w:t>começa por pedir para se escolher o algoritmo a usar para a multiplicação das matrizes.</w:t>
      </w:r>
    </w:p>
    <w:p w:rsidR="00FA39FF" w:rsidRDefault="00FA39FF" w:rsidP="00FA39FF">
      <w:pPr>
        <w:ind w:firstLine="567"/>
        <w:rPr>
          <w:rStyle w:val="Forte"/>
        </w:rPr>
      </w:pPr>
      <w:r>
        <w:rPr>
          <w:rStyle w:val="Forte"/>
        </w:rPr>
        <w:t>Depois pergunta se o utilizador quer carregar matrizes a partir de ficheiros ou</w:t>
      </w:r>
      <w:r w:rsidR="00083B64">
        <w:rPr>
          <w:rStyle w:val="Forte"/>
        </w:rPr>
        <w:t xml:space="preserve"> se quer usar o inicializar por </w:t>
      </w:r>
      <w:proofErr w:type="spellStart"/>
      <w:r w:rsidR="00083B64" w:rsidRPr="00083B64">
        <w:rPr>
          <w:rStyle w:val="Forte"/>
          <w:i/>
        </w:rPr>
        <w:t>default</w:t>
      </w:r>
      <w:proofErr w:type="spellEnd"/>
      <w:r w:rsidR="00083B64">
        <w:rPr>
          <w:rStyle w:val="Forte"/>
        </w:rPr>
        <w:t>.</w:t>
      </w:r>
    </w:p>
    <w:p w:rsidR="00083B64" w:rsidRDefault="00083B64" w:rsidP="00FA39FF">
      <w:pPr>
        <w:ind w:firstLine="567"/>
        <w:rPr>
          <w:rStyle w:val="Forte"/>
        </w:rPr>
      </w:pPr>
      <w:r>
        <w:rPr>
          <w:rStyle w:val="Forte"/>
        </w:rPr>
        <w:t>De seguida são pedidos os tamanhos das matrizes, tendo em conta que o número de colunas da matriz da esquerda tem que ser igual ao número de linhas da matriz da direita (como tal, apenas 3 tamanhos são pedidos).</w:t>
      </w:r>
    </w:p>
    <w:p w:rsidR="00083B64" w:rsidRDefault="00083B64" w:rsidP="00FA39FF">
      <w:pPr>
        <w:ind w:firstLine="567"/>
        <w:rPr>
          <w:rStyle w:val="Forte"/>
        </w:rPr>
      </w:pPr>
      <w:r>
        <w:rPr>
          <w:rStyle w:val="Forte"/>
        </w:rPr>
        <w:t>Depois caso seja o algoritmo de blocos é pedido o número de colunas e linhas a dar aos blocos.</w:t>
      </w:r>
    </w:p>
    <w:p w:rsidR="00083B64" w:rsidRDefault="00083B64" w:rsidP="00FA39FF">
      <w:pPr>
        <w:ind w:firstLine="567"/>
        <w:rPr>
          <w:rStyle w:val="Forte"/>
        </w:rPr>
      </w:pPr>
      <w:r>
        <w:rPr>
          <w:rStyle w:val="Forte"/>
        </w:rPr>
        <w:t xml:space="preserve">Estando a configuração feita, passa-se ao cálculo da matriz final, findo o qual é apresentado quanto essa computação demorou e mostrando se a matriz foi validade ou não (ou pela suma das potências para a inicialização </w:t>
      </w:r>
      <w:proofErr w:type="spellStart"/>
      <w:r w:rsidRPr="00083B64">
        <w:rPr>
          <w:rStyle w:val="Forte"/>
          <w:i/>
        </w:rPr>
        <w:t>default</w:t>
      </w:r>
      <w:proofErr w:type="spellEnd"/>
      <w:r>
        <w:rPr>
          <w:rStyle w:val="Forte"/>
        </w:rPr>
        <w:t>, ou pela comparação com o ficheiro dado com a matriz com os resultados finais).</w:t>
      </w:r>
    </w:p>
    <w:p w:rsidR="00083B64" w:rsidRDefault="00083B64" w:rsidP="00FA39FF">
      <w:pPr>
        <w:ind w:firstLine="567"/>
        <w:rPr>
          <w:rStyle w:val="Forte"/>
        </w:rPr>
      </w:pPr>
      <w:r>
        <w:rPr>
          <w:rStyle w:val="Forte"/>
        </w:rPr>
        <w:t>Por fim, é perguntado se o utilizador quer exportar apenas a matriz resultado, ou também as matrizes esquerda e direita, ou então se não pretende exportar nenhuma.</w:t>
      </w:r>
    </w:p>
    <w:p w:rsidR="00083B64" w:rsidRPr="00083B64" w:rsidRDefault="00083B64" w:rsidP="00FA39FF">
      <w:pPr>
        <w:ind w:firstLine="567"/>
        <w:rPr>
          <w:rStyle w:val="Forte"/>
        </w:rPr>
      </w:pPr>
      <w:r>
        <w:rPr>
          <w:rStyle w:val="Forte"/>
        </w:rPr>
        <w:t>Acabada a computação das matrizes em questão, é apresentado novamente o menu principal.</w:t>
      </w:r>
    </w:p>
    <w:p w:rsidR="00B34A77" w:rsidRPr="00083B64" w:rsidRDefault="00635665" w:rsidP="005638C8">
      <w:pPr>
        <w:pStyle w:val="Cabealho1"/>
        <w:rPr>
          <w:i/>
        </w:rPr>
      </w:pPr>
      <w:r w:rsidRPr="00083B64">
        <w:rPr>
          <w:b/>
          <w:i/>
          <w:noProof/>
          <w:sz w:val="22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0A2364CF" wp14:editId="0ADF04F6">
            <wp:simplePos x="0" y="0"/>
            <wp:positionH relativeFrom="margin">
              <wp:posOffset>-267970</wp:posOffset>
            </wp:positionH>
            <wp:positionV relativeFrom="paragraph">
              <wp:posOffset>342900</wp:posOffset>
            </wp:positionV>
            <wp:extent cx="6479540" cy="3091180"/>
            <wp:effectExtent l="0" t="0" r="0" b="0"/>
            <wp:wrapSquare wrapText="bothSides"/>
            <wp:docPr id="3" name="Imagem 3" descr="U:\Carlos Costa\Escola\MIEIC 2012-2013\2º semestre\Computação Paralela\Projetos\Projeto 1 - Multiplicação de matrizes\Entrega\screenshots\AlgSi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Carlos Costa\Escola\MIEIC 2012-2013\2º semestre\Computação Paralela\Projetos\Projeto 1 - Multiplicação de matrizes\Entrega\screenshots\AlgSimp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4A77" w:rsidRPr="00083B64">
        <w:rPr>
          <w:rStyle w:val="Forte"/>
          <w:i/>
        </w:rPr>
        <w:t>Screenshots</w:t>
      </w:r>
      <w:proofErr w:type="spellEnd"/>
    </w:p>
    <w:p w:rsidR="009974BA" w:rsidRPr="00D40C8C" w:rsidRDefault="009974BA" w:rsidP="009974BA">
      <w:pPr>
        <w:jc w:val="center"/>
        <w:rPr>
          <w:rStyle w:val="nfaseDiscreto"/>
        </w:rPr>
      </w:pPr>
      <w:r w:rsidRPr="00D40C8C">
        <w:rPr>
          <w:rStyle w:val="nfaseDiscreto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481F114" wp14:editId="480A540C">
            <wp:simplePos x="0" y="0"/>
            <wp:positionH relativeFrom="page">
              <wp:posOffset>646430</wp:posOffset>
            </wp:positionH>
            <wp:positionV relativeFrom="paragraph">
              <wp:posOffset>3693160</wp:posOffset>
            </wp:positionV>
            <wp:extent cx="6479540" cy="3855085"/>
            <wp:effectExtent l="0" t="0" r="0" b="0"/>
            <wp:wrapSquare wrapText="bothSides"/>
            <wp:docPr id="4" name="Imagem 4" descr="U:\Carlos Costa\Escola\MIEIC 2012-2013\2º semestre\Computação Paralela\Projetos\Projeto 1 - Multiplicação de matrizes\Entrega\screenshots\AlgPorL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Carlos Costa\Escola\MIEIC 2012-2013\2º semestre\Computação Paralela\Projetos\Projeto 1 - Multiplicação de matrizes\Entrega\screenshots\AlgPorLinh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22D" w:rsidRPr="00D40C8C">
        <w:rPr>
          <w:rStyle w:val="nfaseDiscreto"/>
        </w:rPr>
        <w:t xml:space="preserve">A1. </w:t>
      </w:r>
      <w:r w:rsidR="00083B64">
        <w:rPr>
          <w:rStyle w:val="nfaseDiscreto"/>
        </w:rPr>
        <w:t>Interface para o a</w:t>
      </w:r>
      <w:r w:rsidR="0036322D" w:rsidRPr="00D40C8C">
        <w:rPr>
          <w:rStyle w:val="nfaseIntenso"/>
        </w:rPr>
        <w:t>lgoritmo</w:t>
      </w:r>
      <w:r w:rsidR="0036322D" w:rsidRPr="00D40C8C">
        <w:rPr>
          <w:rStyle w:val="nfaseDiscreto"/>
        </w:rPr>
        <w:t xml:space="preserve"> simples</w:t>
      </w:r>
    </w:p>
    <w:p w:rsidR="000D7A55" w:rsidRPr="00D40C8C" w:rsidRDefault="00D22EBC" w:rsidP="00D22EBC">
      <w:pPr>
        <w:jc w:val="center"/>
        <w:rPr>
          <w:rStyle w:val="nfaseDiscreto"/>
        </w:rPr>
      </w:pPr>
      <w:r w:rsidRPr="00D40C8C">
        <w:rPr>
          <w:rStyle w:val="nfaseDiscreto"/>
        </w:rPr>
        <w:t xml:space="preserve">A2. </w:t>
      </w:r>
      <w:r w:rsidR="00083B64">
        <w:rPr>
          <w:rStyle w:val="nfaseDiscreto"/>
        </w:rPr>
        <w:t>Interface para o</w:t>
      </w:r>
      <w:r w:rsidR="00083B64" w:rsidRPr="00D40C8C">
        <w:rPr>
          <w:rStyle w:val="nfaseDiscreto"/>
        </w:rPr>
        <w:t xml:space="preserve"> </w:t>
      </w:r>
      <w:r w:rsidR="00083B64">
        <w:rPr>
          <w:rStyle w:val="nfaseDiscreto"/>
        </w:rPr>
        <w:t>a</w:t>
      </w:r>
      <w:r w:rsidRPr="00D40C8C">
        <w:rPr>
          <w:rStyle w:val="nfaseDiscreto"/>
        </w:rPr>
        <w:t xml:space="preserve">lgoritmo por linhas </w:t>
      </w:r>
    </w:p>
    <w:p w:rsidR="00B34A77" w:rsidRPr="00D40C8C" w:rsidRDefault="009974BA" w:rsidP="009974BA">
      <w:pPr>
        <w:jc w:val="center"/>
        <w:rPr>
          <w:rStyle w:val="nfaseDiscreto"/>
        </w:rPr>
      </w:pPr>
      <w:r w:rsidRPr="00D40C8C">
        <w:rPr>
          <w:rStyle w:val="nfaseDiscreto"/>
          <w:noProof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 wp14:anchorId="2865FAA2" wp14:editId="6B4CE05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79540" cy="4006215"/>
            <wp:effectExtent l="0" t="0" r="0" b="0"/>
            <wp:wrapSquare wrapText="bothSides"/>
            <wp:docPr id="5" name="Imagem 5" descr="U:\Carlos Costa\Escola\MIEIC 2012-2013\2º semestre\Computação Paralela\Projetos\Projeto 1 - Multiplicação de matrizes\Entrega\screenshots\AlgBlo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Carlos Costa\Escola\MIEIC 2012-2013\2º semestre\Computação Paralela\Projetos\Projeto 1 - Multiplicação de matrizes\Entrega\screenshots\AlgBloc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A55" w:rsidRPr="00D40C8C">
        <w:rPr>
          <w:rStyle w:val="nfaseDiscreto"/>
        </w:rPr>
        <w:t xml:space="preserve">A3. </w:t>
      </w:r>
      <w:r w:rsidR="00083B64">
        <w:rPr>
          <w:rStyle w:val="nfaseDiscreto"/>
        </w:rPr>
        <w:t>Interface para o</w:t>
      </w:r>
      <w:r w:rsidR="00083B64" w:rsidRPr="00D40C8C">
        <w:rPr>
          <w:rStyle w:val="nfaseDiscreto"/>
        </w:rPr>
        <w:t xml:space="preserve"> </w:t>
      </w:r>
      <w:r w:rsidR="00083B64">
        <w:rPr>
          <w:rStyle w:val="nfaseDiscreto"/>
        </w:rPr>
        <w:t>a</w:t>
      </w:r>
      <w:r w:rsidR="000D7A55" w:rsidRPr="00D40C8C">
        <w:rPr>
          <w:rStyle w:val="nfaseDiscreto"/>
        </w:rPr>
        <w:t>lgoritmo por blocos</w:t>
      </w:r>
    </w:p>
    <w:sectPr w:rsidR="00B34A77" w:rsidRPr="00D40C8C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A3D" w:rsidRDefault="00727A3D" w:rsidP="00662B6B">
      <w:pPr>
        <w:spacing w:after="0" w:line="240" w:lineRule="auto"/>
      </w:pPr>
      <w:r>
        <w:separator/>
      </w:r>
    </w:p>
  </w:endnote>
  <w:endnote w:type="continuationSeparator" w:id="0">
    <w:p w:rsidR="00727A3D" w:rsidRDefault="00727A3D" w:rsidP="0066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7775222"/>
      <w:docPartObj>
        <w:docPartGallery w:val="Page Numbers (Bottom of Page)"/>
        <w:docPartUnique/>
      </w:docPartObj>
    </w:sdtPr>
    <w:sdtEndPr/>
    <w:sdtContent>
      <w:p w:rsidR="00662B6B" w:rsidRDefault="00662B6B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Fita curvada para baix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62B6B" w:rsidRPr="00A30EF1" w:rsidRDefault="00662B6B">
                              <w:pPr>
                                <w:jc w:val="center"/>
                                <w:rPr>
                                  <w:b/>
                                  <w:color w:val="B01513" w:themeColor="accent1"/>
                                  <w:sz w:val="24"/>
                                </w:rPr>
                              </w:pPr>
                              <w:r w:rsidRPr="00A30EF1">
                                <w:rPr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A30EF1">
                                <w:rPr>
                                  <w:b/>
                                  <w:sz w:val="24"/>
                                </w:rPr>
                                <w:instrText>PAGE    \* MERGEFORMAT</w:instrText>
                              </w:r>
                              <w:r w:rsidRPr="00A30EF1">
                                <w:rPr>
                                  <w:b/>
                                  <w:sz w:val="24"/>
                                </w:rPr>
                                <w:fldChar w:fldCharType="separate"/>
                              </w:r>
                              <w:r w:rsidR="00C60852" w:rsidRPr="00C60852">
                                <w:rPr>
                                  <w:b/>
                                  <w:noProof/>
                                  <w:color w:val="B01513" w:themeColor="accent1"/>
                                  <w:sz w:val="24"/>
                                </w:rPr>
                                <w:t>12</w:t>
                              </w:r>
                              <w:r w:rsidRPr="00A30EF1">
                                <w:rPr>
                                  <w:b/>
                                  <w:color w:val="B01513" w:themeColor="accent1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Fita curvada para baixo 2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" filled="f" fillcolor="#17365d" strokecolor="#71a0dc">
                  <v:textbox>
                    <w:txbxContent>
                      <w:p w:rsidR="00662B6B" w:rsidRPr="00A30EF1" w:rsidRDefault="00662B6B">
                        <w:pPr>
                          <w:jc w:val="center"/>
                          <w:rPr>
                            <w:b/>
                            <w:color w:val="B01513" w:themeColor="accent1"/>
                            <w:sz w:val="24"/>
                          </w:rPr>
                        </w:pPr>
                        <w:r w:rsidRPr="00A30EF1">
                          <w:rPr>
                            <w:b/>
                            <w:sz w:val="24"/>
                          </w:rPr>
                          <w:fldChar w:fldCharType="begin"/>
                        </w:r>
                        <w:r w:rsidRPr="00A30EF1">
                          <w:rPr>
                            <w:b/>
                            <w:sz w:val="24"/>
                          </w:rPr>
                          <w:instrText>PAGE    \* MERGEFORMAT</w:instrText>
                        </w:r>
                        <w:r w:rsidRPr="00A30EF1">
                          <w:rPr>
                            <w:b/>
                            <w:sz w:val="24"/>
                          </w:rPr>
                          <w:fldChar w:fldCharType="separate"/>
                        </w:r>
                        <w:r w:rsidR="00C60852" w:rsidRPr="00C60852">
                          <w:rPr>
                            <w:b/>
                            <w:noProof/>
                            <w:color w:val="B01513" w:themeColor="accent1"/>
                            <w:sz w:val="24"/>
                          </w:rPr>
                          <w:t>12</w:t>
                        </w:r>
                        <w:r w:rsidRPr="00A30EF1">
                          <w:rPr>
                            <w:b/>
                            <w:color w:val="B01513" w:themeColor="accent1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A3D" w:rsidRDefault="00727A3D" w:rsidP="00662B6B">
      <w:pPr>
        <w:spacing w:after="0" w:line="240" w:lineRule="auto"/>
      </w:pPr>
      <w:r>
        <w:separator/>
      </w:r>
    </w:p>
  </w:footnote>
  <w:footnote w:type="continuationSeparator" w:id="0">
    <w:p w:rsidR="00727A3D" w:rsidRDefault="00727A3D" w:rsidP="00662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EB"/>
    <w:rsid w:val="000528CC"/>
    <w:rsid w:val="00083B64"/>
    <w:rsid w:val="000D7A55"/>
    <w:rsid w:val="000E10CC"/>
    <w:rsid w:val="00114BD8"/>
    <w:rsid w:val="00125685"/>
    <w:rsid w:val="001A26F6"/>
    <w:rsid w:val="001A2724"/>
    <w:rsid w:val="001D7675"/>
    <w:rsid w:val="002C230D"/>
    <w:rsid w:val="002D0743"/>
    <w:rsid w:val="00323A51"/>
    <w:rsid w:val="0036322D"/>
    <w:rsid w:val="00393D58"/>
    <w:rsid w:val="003A42F1"/>
    <w:rsid w:val="003D0010"/>
    <w:rsid w:val="0041502B"/>
    <w:rsid w:val="004A0642"/>
    <w:rsid w:val="004A7AA0"/>
    <w:rsid w:val="004B0C56"/>
    <w:rsid w:val="00541040"/>
    <w:rsid w:val="005551CF"/>
    <w:rsid w:val="0056276B"/>
    <w:rsid w:val="005638C8"/>
    <w:rsid w:val="005875B1"/>
    <w:rsid w:val="005961D3"/>
    <w:rsid w:val="005A1AE5"/>
    <w:rsid w:val="005B3678"/>
    <w:rsid w:val="00625425"/>
    <w:rsid w:val="00635665"/>
    <w:rsid w:val="00662B6B"/>
    <w:rsid w:val="00727A3D"/>
    <w:rsid w:val="007365DD"/>
    <w:rsid w:val="0074675E"/>
    <w:rsid w:val="007C3897"/>
    <w:rsid w:val="00836CE3"/>
    <w:rsid w:val="008516EF"/>
    <w:rsid w:val="008D6B6B"/>
    <w:rsid w:val="008E11F6"/>
    <w:rsid w:val="00910BA9"/>
    <w:rsid w:val="00955870"/>
    <w:rsid w:val="009974BA"/>
    <w:rsid w:val="009B085C"/>
    <w:rsid w:val="00A30EF1"/>
    <w:rsid w:val="00AE460C"/>
    <w:rsid w:val="00B34A77"/>
    <w:rsid w:val="00B90595"/>
    <w:rsid w:val="00C233FE"/>
    <w:rsid w:val="00C261C7"/>
    <w:rsid w:val="00C60852"/>
    <w:rsid w:val="00D1296F"/>
    <w:rsid w:val="00D22EBC"/>
    <w:rsid w:val="00D40C8C"/>
    <w:rsid w:val="00D949C9"/>
    <w:rsid w:val="00E071EB"/>
    <w:rsid w:val="00EB4745"/>
    <w:rsid w:val="00F178B9"/>
    <w:rsid w:val="00F5034A"/>
    <w:rsid w:val="00F8633B"/>
    <w:rsid w:val="00FA39FF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14196B-4AC0-40A8-A04F-877F5568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638C8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638C8"/>
    <w:rPr>
      <w:rFonts w:asciiTheme="majorHAnsi" w:eastAsiaTheme="majorEastAsia" w:hAnsiTheme="majorHAnsi" w:cstheme="majorBidi"/>
      <w:color w:val="B01513" w:themeColor="accent1"/>
      <w:sz w:val="28"/>
      <w:szCs w:val="28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o">
    <w:name w:val="Intense Emphasis"/>
    <w:basedOn w:val="nfaseDiscreto"/>
    <w:uiPriority w:val="21"/>
    <w:qFormat/>
    <w:rsid w:val="000E10CC"/>
    <w:rPr>
      <w:b/>
      <w:i/>
      <w:iCs/>
      <w:color w:val="595959" w:themeColor="text1" w:themeTint="A6"/>
      <w:sz w:val="22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1A26F6"/>
    <w:rPr>
      <w:sz w:val="24"/>
      <w:szCs w:val="24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9974BA"/>
    <w:rPr>
      <w:b/>
      <w:i/>
      <w:iCs/>
      <w:color w:val="595959" w:themeColor="text1" w:themeTint="A6"/>
      <w:sz w:val="22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62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2B6B"/>
  </w:style>
  <w:style w:type="paragraph" w:styleId="Rodap">
    <w:name w:val="footer"/>
    <w:basedOn w:val="Normal"/>
    <w:link w:val="RodapCarter"/>
    <w:uiPriority w:val="99"/>
    <w:unhideWhenUsed/>
    <w:rsid w:val="00662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2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mailto:ei09097@fe.up.pt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AppData\Roaming\Microsoft\Modelos\Design%20I&#227;o%20(em%20branco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U:\Carlos%20Costa\Escola\MIEIC%202012-2013\2&#186;%20semestre\Computa&#231;&#227;o%20Paralela\Projetos\Projeto%201%20-%20Multiplica&#231;&#227;o%20de%20matrizes\Entrega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U:\Carlos%20Costa\Escola\MIEIC%202012-2013\2&#186;%20semestre\Computa&#231;&#227;o%20Paralela\Projetos\Projeto%201%20-%20Multiplica&#231;&#227;o%20de%20matrizes\Entrega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Tempos de execução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Folha1!$A$3</c:f>
              <c:strCache>
                <c:ptCount val="1"/>
                <c:pt idx="0">
                  <c:v>Simples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Folha1!$B$2:$H$2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Folha1!$B$3:$H$3</c:f>
              <c:numCache>
                <c:formatCode>General</c:formatCode>
                <c:ptCount val="7"/>
                <c:pt idx="0">
                  <c:v>1.13537</c:v>
                </c:pt>
                <c:pt idx="1">
                  <c:v>7.83</c:v>
                </c:pt>
                <c:pt idx="2">
                  <c:v>21.805900000000001</c:v>
                </c:pt>
                <c:pt idx="3">
                  <c:v>47.485900000000001</c:v>
                </c:pt>
                <c:pt idx="4">
                  <c:v>89.718599999999995</c:v>
                </c:pt>
                <c:pt idx="5">
                  <c:v>169.85599999999999</c:v>
                </c:pt>
                <c:pt idx="6">
                  <c:v>287.637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Folha1!$A$4</c:f>
              <c:strCache>
                <c:ptCount val="1"/>
                <c:pt idx="0">
                  <c:v>Por linha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Folha1!$B$2:$H$2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Folha1!$B$4:$H$4</c:f>
              <c:numCache>
                <c:formatCode>General</c:formatCode>
                <c:ptCount val="7"/>
                <c:pt idx="0">
                  <c:v>0.49130200000000002</c:v>
                </c:pt>
                <c:pt idx="1">
                  <c:v>2.3026</c:v>
                </c:pt>
                <c:pt idx="2">
                  <c:v>6.4193499999999997</c:v>
                </c:pt>
                <c:pt idx="3">
                  <c:v>13.6234</c:v>
                </c:pt>
                <c:pt idx="4">
                  <c:v>24.808800000000002</c:v>
                </c:pt>
                <c:pt idx="5">
                  <c:v>41.3855</c:v>
                </c:pt>
                <c:pt idx="6">
                  <c:v>63.310099999999998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Folha1!$A$5</c:f>
              <c:strCache>
                <c:ptCount val="1"/>
                <c:pt idx="0">
                  <c:v>Blocos de 16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Folha1!$B$2:$H$2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Folha1!$B$5:$H$5</c:f>
              <c:numCache>
                <c:formatCode>General</c:formatCode>
                <c:ptCount val="7"/>
                <c:pt idx="0">
                  <c:v>0.47172199999999997</c:v>
                </c:pt>
                <c:pt idx="1">
                  <c:v>2.2003300000000001</c:v>
                </c:pt>
                <c:pt idx="2">
                  <c:v>6.0538999999999996</c:v>
                </c:pt>
                <c:pt idx="3">
                  <c:v>12.893700000000001</c:v>
                </c:pt>
                <c:pt idx="4">
                  <c:v>23.049199999999999</c:v>
                </c:pt>
                <c:pt idx="5">
                  <c:v>39.1633</c:v>
                </c:pt>
                <c:pt idx="6">
                  <c:v>59.928199999999997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Folha1!$A$6</c:f>
              <c:strCache>
                <c:ptCount val="1"/>
                <c:pt idx="0">
                  <c:v>Blocos de 32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Folha1!$B$2:$H$2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Folha1!$B$6:$H$6</c:f>
              <c:numCache>
                <c:formatCode>General</c:formatCode>
                <c:ptCount val="7"/>
                <c:pt idx="0">
                  <c:v>0.4667</c:v>
                </c:pt>
                <c:pt idx="1">
                  <c:v>2.2070799999999999</c:v>
                </c:pt>
                <c:pt idx="2">
                  <c:v>6.1150200000000003</c:v>
                </c:pt>
                <c:pt idx="3">
                  <c:v>12.897</c:v>
                </c:pt>
                <c:pt idx="4">
                  <c:v>23.5001</c:v>
                </c:pt>
                <c:pt idx="5">
                  <c:v>38.936500000000002</c:v>
                </c:pt>
                <c:pt idx="6">
                  <c:v>59.861699999999999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Folha1!$A$7</c:f>
              <c:strCache>
                <c:ptCount val="1"/>
                <c:pt idx="0">
                  <c:v>Blocos de 64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Folha1!$B$2:$H$2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Folha1!$B$7:$H$7</c:f>
              <c:numCache>
                <c:formatCode>General</c:formatCode>
                <c:ptCount val="7"/>
                <c:pt idx="0">
                  <c:v>0.47044370000000002</c:v>
                </c:pt>
                <c:pt idx="1">
                  <c:v>2.2065999999999999</c:v>
                </c:pt>
                <c:pt idx="2">
                  <c:v>6.0812099999999996</c:v>
                </c:pt>
                <c:pt idx="3">
                  <c:v>12.9498</c:v>
                </c:pt>
                <c:pt idx="4">
                  <c:v>23.464400000000001</c:v>
                </c:pt>
                <c:pt idx="5">
                  <c:v>38.928199999999997</c:v>
                </c:pt>
                <c:pt idx="6">
                  <c:v>60.134500000000003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Folha1!$A$8</c:f>
              <c:strCache>
                <c:ptCount val="1"/>
                <c:pt idx="0">
                  <c:v>Blocos de 128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Folha1!$B$2:$H$2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Folha1!$B$8:$H$8</c:f>
              <c:numCache>
                <c:formatCode>General</c:formatCode>
                <c:ptCount val="7"/>
                <c:pt idx="0">
                  <c:v>0.47184100000000001</c:v>
                </c:pt>
                <c:pt idx="1">
                  <c:v>2.2015500000000001</c:v>
                </c:pt>
                <c:pt idx="2">
                  <c:v>6.1296400000000002</c:v>
                </c:pt>
                <c:pt idx="3">
                  <c:v>13.2095</c:v>
                </c:pt>
                <c:pt idx="4">
                  <c:v>23.8462</c:v>
                </c:pt>
                <c:pt idx="5">
                  <c:v>39.636200000000002</c:v>
                </c:pt>
                <c:pt idx="6">
                  <c:v>60.156599999999997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Folha1!$A$9</c:f>
              <c:strCache>
                <c:ptCount val="1"/>
                <c:pt idx="0">
                  <c:v>Blocos de 256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Folha1!$B$2:$H$2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Folha1!$B$9:$H$9</c:f>
              <c:numCache>
                <c:formatCode>General</c:formatCode>
                <c:ptCount val="7"/>
                <c:pt idx="0">
                  <c:v>0.48836200000000002</c:v>
                </c:pt>
                <c:pt idx="1">
                  <c:v>2.25061</c:v>
                </c:pt>
                <c:pt idx="2">
                  <c:v>6.3079599999999996</c:v>
                </c:pt>
                <c:pt idx="3">
                  <c:v>12.8911</c:v>
                </c:pt>
                <c:pt idx="4">
                  <c:v>23.491099999999999</c:v>
                </c:pt>
                <c:pt idx="5">
                  <c:v>38.793700000000001</c:v>
                </c:pt>
                <c:pt idx="6">
                  <c:v>59.591900000000003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969360"/>
        <c:axId val="337968184"/>
      </c:lineChart>
      <c:catAx>
        <c:axId val="337969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7968184"/>
        <c:crosses val="autoZero"/>
        <c:auto val="1"/>
        <c:lblAlgn val="ctr"/>
        <c:lblOffset val="100"/>
        <c:noMultiLvlLbl val="0"/>
      </c:catAx>
      <c:valAx>
        <c:axId val="337968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796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Desempenho</a:t>
            </a:r>
            <a:r>
              <a:rPr lang="pt-PT" baseline="0"/>
              <a:t> (</a:t>
            </a:r>
            <a:r>
              <a:rPr lang="pt-PT"/>
              <a:t>MFlop/s)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Folha1!$A$13</c:f>
              <c:strCache>
                <c:ptCount val="1"/>
                <c:pt idx="0">
                  <c:v>Simples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Folha1!$B$12:$H$12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Folha1!$B$13:$H$13</c:f>
              <c:numCache>
                <c:formatCode>0.0000</c:formatCode>
                <c:ptCount val="7"/>
                <c:pt idx="0">
                  <c:v>380.49270281934525</c:v>
                </c:pt>
                <c:pt idx="1">
                  <c:v>255.4278416347382</c:v>
                </c:pt>
                <c:pt idx="2">
                  <c:v>251.6750053884499</c:v>
                </c:pt>
                <c:pt idx="3">
                  <c:v>245.63080830309627</c:v>
                </c:pt>
                <c:pt idx="4">
                  <c:v>237.36438152178033</c:v>
                </c:pt>
                <c:pt idx="5">
                  <c:v>206.9517709118312</c:v>
                </c:pt>
                <c:pt idx="6">
                  <c:v>187.73662637282408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Folha1!$A$14</c:f>
              <c:strCache>
                <c:ptCount val="1"/>
                <c:pt idx="0">
                  <c:v>Por linha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Folha1!$B$12:$H$12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Folha1!$B$14:$H$14</c:f>
              <c:numCache>
                <c:formatCode>0.0000</c:formatCode>
                <c:ptCount val="7"/>
                <c:pt idx="0">
                  <c:v>879.29623734485108</c:v>
                </c:pt>
                <c:pt idx="1">
                  <c:v>868.58334057152786</c:v>
                </c:pt>
                <c:pt idx="2">
                  <c:v>854.91521727277689</c:v>
                </c:pt>
                <c:pt idx="3">
                  <c:v>856.17393602184472</c:v>
                </c:pt>
                <c:pt idx="4">
                  <c:v>858.40508206765344</c:v>
                </c:pt>
                <c:pt idx="5">
                  <c:v>849.37961363279408</c:v>
                </c:pt>
                <c:pt idx="6">
                  <c:v>852.94447489421123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Folha1!$A$15</c:f>
              <c:strCache>
                <c:ptCount val="1"/>
                <c:pt idx="0">
                  <c:v>Blocos de 16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Folha1!$B$12:$H$12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Folha1!$B$15:$H$15</c:f>
              <c:numCache>
                <c:formatCode>0.0000</c:formatCode>
                <c:ptCount val="7"/>
                <c:pt idx="0">
                  <c:v>915.79362421087001</c:v>
                </c:pt>
                <c:pt idx="1">
                  <c:v>908.95456590602316</c:v>
                </c:pt>
                <c:pt idx="2">
                  <c:v>906.52306777449246</c:v>
                </c:pt>
                <c:pt idx="3">
                  <c:v>904.62784150399034</c:v>
                </c:pt>
                <c:pt idx="4">
                  <c:v>923.93662252919842</c:v>
                </c:pt>
                <c:pt idx="5">
                  <c:v>897.575025597945</c:v>
                </c:pt>
                <c:pt idx="6">
                  <c:v>901.07829035412374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Folha1!$A$16</c:f>
              <c:strCache>
                <c:ptCount val="1"/>
                <c:pt idx="0">
                  <c:v>Blocos de 32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Folha1!$B$12:$H$12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Folha1!$B$16:$H$16</c:f>
              <c:numCache>
                <c:formatCode>0.0000</c:formatCode>
                <c:ptCount val="7"/>
                <c:pt idx="0">
                  <c:v>925.64816798800086</c:v>
                </c:pt>
                <c:pt idx="1">
                  <c:v>906.17467423020457</c:v>
                </c:pt>
                <c:pt idx="2">
                  <c:v>897.46231410526866</c:v>
                </c:pt>
                <c:pt idx="3">
                  <c:v>904.3963712491277</c:v>
                </c:pt>
                <c:pt idx="4">
                  <c:v>906.20890974932024</c:v>
                </c:pt>
                <c:pt idx="5">
                  <c:v>902.80328226728136</c:v>
                </c:pt>
                <c:pt idx="6">
                  <c:v>902.07929276983452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Folha1!$A$17</c:f>
              <c:strCache>
                <c:ptCount val="1"/>
                <c:pt idx="0">
                  <c:v>Blocos de 64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Folha1!$B$12:$H$12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Folha1!$B$17:$H$17</c:f>
              <c:numCache>
                <c:formatCode>0.0000</c:formatCode>
                <c:ptCount val="7"/>
                <c:pt idx="0">
                  <c:v>918.28203884970719</c:v>
                </c:pt>
                <c:pt idx="1">
                  <c:v>906.37179370977969</c:v>
                </c:pt>
                <c:pt idx="2">
                  <c:v>902.45197912915353</c:v>
                </c:pt>
                <c:pt idx="3">
                  <c:v>900.70889125700785</c:v>
                </c:pt>
                <c:pt idx="4">
                  <c:v>907.58766471761476</c:v>
                </c:pt>
                <c:pt idx="5">
                  <c:v>902.99577170277587</c:v>
                </c:pt>
                <c:pt idx="6">
                  <c:v>897.98701244709775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Folha1!$A$18</c:f>
              <c:strCache>
                <c:ptCount val="1"/>
                <c:pt idx="0">
                  <c:v>Blocos de 128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Folha1!$B$12:$H$12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Folha1!$B$18:$H$18</c:f>
              <c:numCache>
                <c:formatCode>0.0000</c:formatCode>
                <c:ptCount val="7"/>
                <c:pt idx="0">
                  <c:v>915.56265775971144</c:v>
                </c:pt>
                <c:pt idx="1">
                  <c:v>908.45086416388449</c:v>
                </c:pt>
                <c:pt idx="2">
                  <c:v>895.32174809613616</c:v>
                </c:pt>
                <c:pt idx="3">
                  <c:v>883.00087058556346</c:v>
                </c:pt>
                <c:pt idx="4">
                  <c:v>893.05633601999477</c:v>
                </c:pt>
                <c:pt idx="5">
                  <c:v>886.86604669468818</c:v>
                </c:pt>
                <c:pt idx="6">
                  <c:v>897.65711493003266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Folha1!$A$19</c:f>
              <c:strCache>
                <c:ptCount val="1"/>
                <c:pt idx="0">
                  <c:v>Blocos de 256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Folha1!$B$12:$H$12</c:f>
              <c:numCache>
                <c:formatCode>General</c:formatCode>
                <c:ptCount val="7"/>
                <c:pt idx="0">
                  <c:v>600</c:v>
                </c:pt>
                <c:pt idx="1">
                  <c:v>1000</c:v>
                </c:pt>
                <c:pt idx="2">
                  <c:v>1400</c:v>
                </c:pt>
                <c:pt idx="3">
                  <c:v>1800</c:v>
                </c:pt>
                <c:pt idx="4">
                  <c:v>2200</c:v>
                </c:pt>
                <c:pt idx="5">
                  <c:v>2600</c:v>
                </c:pt>
                <c:pt idx="6">
                  <c:v>3000</c:v>
                </c:pt>
              </c:numCache>
            </c:numRef>
          </c:cat>
          <c:val>
            <c:numRef>
              <c:f>Folha1!$B$19:$H$19</c:f>
              <c:numCache>
                <c:formatCode>0.0000</c:formatCode>
                <c:ptCount val="7"/>
                <c:pt idx="0">
                  <c:v>884.58971009210381</c:v>
                </c:pt>
                <c:pt idx="1">
                  <c:v>888.64796655129055</c:v>
                </c:pt>
                <c:pt idx="2">
                  <c:v>870.01185803334204</c:v>
                </c:pt>
                <c:pt idx="3">
                  <c:v>904.81029547517278</c:v>
                </c:pt>
                <c:pt idx="4">
                  <c:v>906.5560999697758</c:v>
                </c:pt>
                <c:pt idx="5">
                  <c:v>906.1265102323315</c:v>
                </c:pt>
                <c:pt idx="6">
                  <c:v>906.16342153883329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968576"/>
        <c:axId val="342287592"/>
      </c:lineChart>
      <c:catAx>
        <c:axId val="33796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2287592"/>
        <c:crosses val="autoZero"/>
        <c:auto val="1"/>
        <c:lblAlgn val="ctr"/>
        <c:lblOffset val="100"/>
        <c:noMultiLvlLbl val="0"/>
      </c:catAx>
      <c:valAx>
        <c:axId val="34228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796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50FE8-B695-4CD4-B5D9-9BCE78908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Ião (em branco).dotx</Template>
  <TotalTime>323</TotalTime>
  <Pages>12</Pages>
  <Words>1452</Words>
  <Characters>7842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Costa</dc:creator>
  <cp:keywords/>
  <cp:lastModifiedBy>Carlos Costa</cp:lastModifiedBy>
  <cp:revision>50</cp:revision>
  <cp:lastPrinted>2013-04-02T15:59:00Z</cp:lastPrinted>
  <dcterms:created xsi:type="dcterms:W3CDTF">2013-04-02T15:13:00Z</dcterms:created>
  <dcterms:modified xsi:type="dcterms:W3CDTF">2013-04-02T22:09:00Z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